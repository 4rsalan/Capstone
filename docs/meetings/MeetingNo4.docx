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6BD519AA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5A14B5">
              <w:rPr>
                <w:b/>
                <w:sz w:val="36"/>
                <w:szCs w:val="36"/>
              </w:rPr>
              <w:t>4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739C1622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5867DD">
              <w:rPr>
                <w:b/>
                <w:sz w:val="24"/>
              </w:rPr>
              <w:t>November</w:t>
            </w:r>
            <w:r w:rsidR="008540DE">
              <w:rPr>
                <w:b/>
                <w:sz w:val="24"/>
              </w:rPr>
              <w:t xml:space="preserve"> </w:t>
            </w:r>
            <w:r w:rsidR="005867DD">
              <w:rPr>
                <w:b/>
                <w:sz w:val="24"/>
              </w:rPr>
              <w:t>5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6CDFF95F" w:rsidR="00782380" w:rsidRDefault="00667F7F" w:rsidP="00D115B1">
            <w:pPr>
              <w:pStyle w:val="Standard1"/>
              <w:spacing w:before="120" w:after="120"/>
            </w:pPr>
            <w:r>
              <w:t>Previous meeting regarded researching NodeJS and implementing database schemas and class UMLs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AF79C" w14:textId="1F9DC7D5" w:rsidR="00782380" w:rsidRDefault="00667F7F" w:rsidP="00F44F3A">
            <w:pPr>
              <w:pStyle w:val="Standard1"/>
              <w:spacing w:before="120" w:after="120"/>
            </w:pPr>
            <w:r>
              <w:t>Guiseppe: Research NodeJS</w:t>
            </w:r>
            <w:r>
              <w:br/>
              <w:t>Andrew: Draw and design schema/uml</w:t>
            </w:r>
          </w:p>
          <w:p w14:paraId="1D408109" w14:textId="182C9813" w:rsidR="00667F7F" w:rsidRDefault="00667F7F" w:rsidP="00F44F3A">
            <w:pPr>
              <w:pStyle w:val="Standard1"/>
              <w:spacing w:before="120" w:after="120"/>
            </w:pPr>
            <w:r>
              <w:t>Arsalan: design schema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32448D49" w:rsidR="00782380" w:rsidRDefault="006302FF" w:rsidP="00F44F3A">
            <w:pPr>
              <w:pStyle w:val="Standard1"/>
              <w:spacing w:before="120" w:after="120"/>
            </w:pPr>
            <w:r>
              <w:t>Research complete, scheme and design complete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0F5D25F2" w:rsidR="00782380" w:rsidRDefault="00325770" w:rsidP="00F44F3A">
            <w:pPr>
              <w:pStyle w:val="Standard1"/>
              <w:spacing w:before="120" w:after="120"/>
            </w:pPr>
            <w:r>
              <w:t>Revise database schemas and create activity diagrams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607AD4F" w:rsidR="00782380" w:rsidRDefault="002E154B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54F96" w14:textId="77777777" w:rsidR="00325770" w:rsidRDefault="00325770" w:rsidP="00F44F3A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0E61BDA6" w:rsidR="00782380" w:rsidRDefault="00325770" w:rsidP="00F44F3A">
            <w:pPr>
              <w:pStyle w:val="Standard1"/>
              <w:spacing w:before="120" w:after="120"/>
            </w:pPr>
            <w:r>
              <w:t>November 12,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64ADC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09E2A9A6" w:rsidR="00782380" w:rsidRDefault="00325770" w:rsidP="00325770">
            <w:pPr>
              <w:pStyle w:val="Standard1"/>
              <w:spacing w:before="120" w:after="120"/>
            </w:pPr>
            <w:r>
              <w:t>November 12,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318F3FCD" w:rsidR="00782380" w:rsidRDefault="00325770" w:rsidP="00F44F3A">
            <w:pPr>
              <w:pStyle w:val="Standard1"/>
              <w:spacing w:before="120" w:after="120"/>
            </w:pPr>
            <w:r>
              <w:t>Create application uses cases and list assumptions and dependencies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782380" w:rsidRDefault="00325770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ADCE8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67D9B79A" w:rsidR="00782380" w:rsidRDefault="00325770" w:rsidP="00325770">
            <w:pPr>
              <w:pStyle w:val="Standard1"/>
              <w:spacing w:before="120" w:after="120"/>
            </w:pPr>
            <w:r>
              <w:t>November 12,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DE8C9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30182B5B" w:rsidR="00782380" w:rsidRDefault="00325770" w:rsidP="00325770">
            <w:pPr>
              <w:pStyle w:val="Standard1"/>
              <w:spacing w:before="120" w:after="120"/>
            </w:pPr>
            <w:r>
              <w:t>November 12, 2019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637920E4" w:rsidR="00782380" w:rsidRDefault="00325770" w:rsidP="00F44F3A">
            <w:pPr>
              <w:pStyle w:val="Standard1"/>
              <w:spacing w:before="120" w:after="120"/>
            </w:pPr>
            <w:r>
              <w:t>Delegate tasks for sprint 3 and begin Software Requirements and Analysis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2575765E" w:rsidR="00782380" w:rsidRDefault="00325770" w:rsidP="00F44F3A">
            <w:pPr>
              <w:pStyle w:val="Standard1"/>
              <w:spacing w:before="120" w:after="120"/>
            </w:pPr>
            <w:r>
              <w:t>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6B59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4B612511" w:rsidR="00782380" w:rsidRDefault="00325770" w:rsidP="00325770">
            <w:pPr>
              <w:pStyle w:val="Standard1"/>
              <w:spacing w:before="120" w:after="120"/>
            </w:pPr>
            <w:r>
              <w:t>November 12,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BEAA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6D65D8D7" w:rsidR="00782380" w:rsidRDefault="00325770" w:rsidP="00325770">
            <w:pPr>
              <w:pStyle w:val="Standard1"/>
              <w:spacing w:before="120" w:after="120"/>
            </w:pPr>
            <w:r>
              <w:t>November 12,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2C191F66" w:rsidR="00782380" w:rsidRDefault="00782380" w:rsidP="00325770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</w:t>
            </w:r>
            <w:r w:rsidR="00325770">
              <w:t>Tuesday</w:t>
            </w:r>
            <w:r w:rsidR="00325770">
              <w:t xml:space="preserve">, </w:t>
            </w:r>
            <w:r w:rsidR="00325770">
              <w:t>November 12,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1DB97865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0E09BF">
              <w:t>App flow and Wireframe design</w:t>
            </w:r>
            <w:bookmarkStart w:id="5" w:name="_GoBack"/>
            <w:bookmarkEnd w:id="5"/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25770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