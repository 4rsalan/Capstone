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0661F211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3245E">
              <w:rPr>
                <w:b/>
                <w:sz w:val="36"/>
                <w:szCs w:val="36"/>
              </w:rPr>
              <w:t>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4FEB066A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C47E25">
              <w:rPr>
                <w:b/>
                <w:sz w:val="36"/>
                <w:szCs w:val="36"/>
              </w:rPr>
              <w:t>1</w:t>
            </w:r>
            <w:r w:rsidR="0043245E">
              <w:rPr>
                <w:b/>
                <w:sz w:val="36"/>
                <w:szCs w:val="36"/>
              </w:rPr>
              <w:t>1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2A56D56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43245E">
              <w:rPr>
                <w:b/>
                <w:sz w:val="24"/>
              </w:rPr>
              <w:t>February 4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14FC726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</w:t>
            </w:r>
            <w:r w:rsidR="0043245E">
              <w:rPr>
                <w:b/>
                <w:sz w:val="24"/>
              </w:rPr>
              <w:t xml:space="preserve"> Building C Floor 4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0DA87CBF" w14:textId="7F1DAD85" w:rsidR="0043245E" w:rsidRDefault="0043245E" w:rsidP="008540DE">
            <w:pPr>
              <w:pStyle w:val="Standard1"/>
            </w:pPr>
            <w:r>
              <w:t>Team member 1: Arsalan Farooqui</w:t>
            </w:r>
          </w:p>
          <w:p w14:paraId="741960E8" w14:textId="206EADBA" w:rsidR="008540DE" w:rsidRDefault="00782380" w:rsidP="008540DE">
            <w:pPr>
              <w:pStyle w:val="Standard1"/>
            </w:pPr>
            <w:r>
              <w:t xml:space="preserve">Team member </w:t>
            </w:r>
            <w:r w:rsidR="0043245E">
              <w:t>2</w:t>
            </w:r>
            <w:r>
              <w:t>:</w:t>
            </w:r>
            <w:r w:rsidR="008540DE">
              <w:t xml:space="preserve"> Andrew Cobb</w:t>
            </w:r>
          </w:p>
          <w:p w14:paraId="4C6C4AA6" w14:textId="3E007CBF" w:rsidR="00D84F0E" w:rsidRDefault="008540DE" w:rsidP="00275E67">
            <w:pPr>
              <w:pStyle w:val="Standard1"/>
            </w:pPr>
            <w:r>
              <w:t xml:space="preserve">Team member </w:t>
            </w:r>
            <w:r w:rsidR="0043245E">
              <w:t>3</w:t>
            </w:r>
            <w:r>
              <w:t xml:space="preserve">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30712394" w:rsidR="00782380" w:rsidRDefault="00D84F0E" w:rsidP="00275E67">
            <w:pPr>
              <w:pStyle w:val="Standard1"/>
            </w:pPr>
            <w:r>
              <w:t xml:space="preserve">Team member </w:t>
            </w:r>
            <w:r w:rsidR="0043245E">
              <w:t>4</w:t>
            </w:r>
            <w:r>
              <w:t xml:space="preserve">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27CDFFAC" w:rsidR="00782380" w:rsidRDefault="0043245E" w:rsidP="00D115B1">
            <w:pPr>
              <w:pStyle w:val="Standard1"/>
              <w:spacing w:before="120" w:after="120"/>
            </w:pPr>
            <w:r>
              <w:t>Continue roles assigned to team members from previous meeting, mainly continued development of application and features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CD7B9" w14:textId="77777777" w:rsidR="00044B3A" w:rsidRDefault="0043245E" w:rsidP="00F44F3A">
            <w:pPr>
              <w:pStyle w:val="Standard1"/>
              <w:spacing w:before="120" w:after="120"/>
            </w:pPr>
            <w:r>
              <w:t>Giuseppe Ragusa: test and debug app navigation, complete Ready screen</w:t>
            </w:r>
          </w:p>
          <w:p w14:paraId="6DC7A239" w14:textId="77777777" w:rsidR="0043245E" w:rsidRDefault="0043245E" w:rsidP="00F44F3A">
            <w:pPr>
              <w:pStyle w:val="Standard1"/>
              <w:spacing w:before="120" w:after="120"/>
            </w:pPr>
            <w:r>
              <w:t>Nga: build CRUD for Teammates screen, test application in iOS environment</w:t>
            </w:r>
          </w:p>
          <w:p w14:paraId="1D408109" w14:textId="4ACBB5FE" w:rsidR="0043245E" w:rsidRDefault="0043245E" w:rsidP="00F44F3A">
            <w:pPr>
              <w:pStyle w:val="Standard1"/>
              <w:spacing w:before="120" w:after="120"/>
            </w:pPr>
            <w:r>
              <w:t>Andrew Cobb: con</w:t>
            </w:r>
            <w:bookmarkStart w:id="5" w:name="_GoBack"/>
            <w:bookmarkEnd w:id="5"/>
            <w:r>
              <w:t>tinued development on Database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C106C89" w:rsidR="00782380" w:rsidRDefault="0043245E" w:rsidP="00F44F3A">
            <w:pPr>
              <w:pStyle w:val="Standard1"/>
              <w:spacing w:before="120" w:after="120"/>
            </w:pPr>
            <w:r>
              <w:t>Most tasks completed, Database still in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56405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56405" w:rsidRDefault="00356405" w:rsidP="0035640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0CEBB3F8" w:rsidR="00356405" w:rsidRDefault="0043245E" w:rsidP="00356405">
            <w:pPr>
              <w:pStyle w:val="Standard1"/>
              <w:spacing w:before="120" w:after="120"/>
            </w:pPr>
            <w:r>
              <w:t>Improve and modularize classes and layout of the Ready Screen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79A72AF" w:rsidR="00356405" w:rsidRDefault="00356405" w:rsidP="00356405">
            <w:pPr>
              <w:pStyle w:val="Standard1"/>
              <w:spacing w:before="120" w:after="120"/>
            </w:pPr>
            <w:r>
              <w:t>G</w:t>
            </w:r>
            <w:r w:rsidR="00044B3A">
              <w:t>iu</w:t>
            </w:r>
            <w:r>
              <w:t>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13F63DD1" w:rsidR="00356405" w:rsidRDefault="0043245E" w:rsidP="00356405">
            <w:pPr>
              <w:pStyle w:val="Standard1"/>
              <w:spacing w:before="120" w:after="120"/>
            </w:pPr>
            <w:r>
              <w:t>February</w:t>
            </w:r>
            <w:r w:rsidR="00356405">
              <w:t xml:space="preserve"> </w:t>
            </w:r>
            <w:r>
              <w:t>4</w:t>
            </w:r>
            <w:r w:rsidR="00356405" w:rsidRPr="00B86574">
              <w:rPr>
                <w:vertAlign w:val="superscript"/>
              </w:rPr>
              <w:t>th</w:t>
            </w:r>
            <w:r w:rsidR="00356405"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6CABB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60E4271C" w:rsidR="00356405" w:rsidRDefault="0043245E" w:rsidP="00356405">
            <w:pPr>
              <w:pStyle w:val="Standard1"/>
              <w:spacing w:before="120" w:after="120"/>
            </w:pPr>
            <w:r>
              <w:t>February</w:t>
            </w:r>
            <w:r w:rsidR="00356405">
              <w:t xml:space="preserve"> </w:t>
            </w:r>
            <w:r>
              <w:t>4</w:t>
            </w:r>
            <w:r w:rsidR="00356405" w:rsidRPr="00B86574">
              <w:rPr>
                <w:vertAlign w:val="superscript"/>
              </w:rPr>
              <w:t>th</w:t>
            </w:r>
            <w:r w:rsidR="00356405">
              <w:t>, 2020</w:t>
            </w:r>
          </w:p>
        </w:tc>
      </w:tr>
      <w:tr w:rsidR="00356405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56405" w:rsidRDefault="00356405" w:rsidP="0035640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3BDBB0DD" w:rsidR="00356405" w:rsidRDefault="0043245E" w:rsidP="00356405">
            <w:pPr>
              <w:pStyle w:val="Standard1"/>
              <w:spacing w:before="120" w:after="120"/>
            </w:pPr>
            <w:r>
              <w:t>Resolve issues with emulator in iOS environment, refactoring of CRUD for a react native environment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47D5454B" w:rsidR="00356405" w:rsidRDefault="00C47E25" w:rsidP="00356405">
            <w:pPr>
              <w:pStyle w:val="Standard1"/>
              <w:spacing w:before="120" w:after="120"/>
            </w:pPr>
            <w:r>
              <w:t>Nga Le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1BDE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5EB09A99" w:rsidR="00356405" w:rsidRDefault="0043245E" w:rsidP="00356405">
            <w:pPr>
              <w:pStyle w:val="Standard1"/>
              <w:spacing w:before="120" w:after="120"/>
            </w:pPr>
            <w:r>
              <w:t>February</w:t>
            </w:r>
            <w:r w:rsidR="00356405">
              <w:t xml:space="preserve"> </w:t>
            </w:r>
            <w:r>
              <w:t>4</w:t>
            </w:r>
            <w:r w:rsidR="00356405" w:rsidRPr="00B86574">
              <w:rPr>
                <w:vertAlign w:val="superscript"/>
              </w:rPr>
              <w:t>th</w:t>
            </w:r>
            <w:r w:rsidR="00356405"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9DF3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43037453" w:rsidR="00356405" w:rsidRDefault="0043245E" w:rsidP="00356405">
            <w:pPr>
              <w:pStyle w:val="Standard1"/>
              <w:spacing w:before="120" w:after="120"/>
            </w:pPr>
            <w:r>
              <w:t>February</w:t>
            </w:r>
            <w:r w:rsidR="00356405">
              <w:t xml:space="preserve"> </w:t>
            </w:r>
            <w:r>
              <w:t>4</w:t>
            </w:r>
            <w:r w:rsidR="00356405" w:rsidRPr="00B86574">
              <w:rPr>
                <w:vertAlign w:val="superscript"/>
              </w:rPr>
              <w:t>th</w:t>
            </w:r>
            <w:r w:rsidR="00356405">
              <w:t>, 2020</w:t>
            </w:r>
          </w:p>
        </w:tc>
      </w:tr>
      <w:tr w:rsidR="00356405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56405" w:rsidRDefault="00356405" w:rsidP="0035640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45041D8B" w:rsidR="00356405" w:rsidRDefault="0043245E" w:rsidP="00356405">
            <w:pPr>
              <w:pStyle w:val="Standard1"/>
              <w:spacing w:before="120" w:after="120"/>
            </w:pPr>
            <w:r>
              <w:t>Debug issues with Database, continue development of other tables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56405" w:rsidRDefault="00356405" w:rsidP="00356405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0A422240" w:rsidR="00356405" w:rsidRDefault="0043245E" w:rsidP="00356405">
            <w:pPr>
              <w:pStyle w:val="Standard1"/>
              <w:spacing w:before="120" w:after="120"/>
            </w:pPr>
            <w:r>
              <w:t>February</w:t>
            </w:r>
            <w:r w:rsidR="00356405">
              <w:t xml:space="preserve"> </w:t>
            </w:r>
            <w:r>
              <w:t>4</w:t>
            </w:r>
            <w:r w:rsidR="00356405" w:rsidRPr="00B86574">
              <w:rPr>
                <w:vertAlign w:val="superscript"/>
              </w:rPr>
              <w:t>th</w:t>
            </w:r>
            <w:r w:rsidR="00356405"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01ED7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765AAF5E" w:rsidR="00356405" w:rsidRDefault="0043245E" w:rsidP="00356405">
            <w:pPr>
              <w:pStyle w:val="Standard1"/>
              <w:spacing w:before="120" w:after="120"/>
            </w:pPr>
            <w:r>
              <w:t>February</w:t>
            </w:r>
            <w:r w:rsidR="00356405">
              <w:t xml:space="preserve"> </w:t>
            </w:r>
            <w:r>
              <w:t>4</w:t>
            </w:r>
            <w:r w:rsidR="00356405" w:rsidRPr="00B86574">
              <w:rPr>
                <w:vertAlign w:val="superscript"/>
              </w:rPr>
              <w:t>th</w:t>
            </w:r>
            <w:r w:rsidR="00356405">
              <w:t>, 2020</w:t>
            </w:r>
          </w:p>
        </w:tc>
      </w:tr>
      <w:tr w:rsidR="0043245E" w14:paraId="66C92BC5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4AC16" w14:textId="699621F9" w:rsidR="0043245E" w:rsidRDefault="0043245E" w:rsidP="00356405">
            <w:pPr>
              <w:pStyle w:val="Standard1"/>
              <w:spacing w:before="120" w:after="120"/>
            </w:pPr>
            <w:r>
              <w:t>Item # 4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A89ED" w14:textId="1306CAFF" w:rsidR="0043245E" w:rsidRDefault="0043245E" w:rsidP="00356405">
            <w:pPr>
              <w:pStyle w:val="Standard1"/>
              <w:spacing w:before="120" w:after="120"/>
            </w:pPr>
            <w:r>
              <w:t>Test current application for bugs, overall functionality for first Demo, assist with database debugging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A434F" w14:textId="3D910175" w:rsidR="0043245E" w:rsidRDefault="0043245E" w:rsidP="00356405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4EB12" w14:textId="273C8FDD" w:rsidR="0043245E" w:rsidRDefault="0043245E" w:rsidP="00356405">
            <w:pPr>
              <w:pStyle w:val="Standard1"/>
              <w:spacing w:before="120" w:after="120"/>
            </w:pPr>
            <w:r>
              <w:t>Tuesday February 4</w:t>
            </w:r>
            <w:r w:rsidRPr="0043245E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ABBF4" w14:textId="7A35CF0C" w:rsidR="0043245E" w:rsidRDefault="0043245E" w:rsidP="00356405">
            <w:pPr>
              <w:pStyle w:val="Standard1"/>
              <w:spacing w:before="120" w:after="120"/>
            </w:pPr>
            <w:r>
              <w:t>Tuesday February 4</w:t>
            </w:r>
            <w:r w:rsidRPr="0043245E">
              <w:rPr>
                <w:vertAlign w:val="superscript"/>
              </w:rPr>
              <w:t>th</w:t>
            </w:r>
            <w:r>
              <w:t xml:space="preserve"> , 2020</w:t>
            </w:r>
          </w:p>
        </w:tc>
      </w:tr>
      <w:tr w:rsidR="00356405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56405" w:rsidRDefault="00356405" w:rsidP="00356405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7477C" w14:textId="2455B1B9" w:rsidR="00356405" w:rsidRDefault="006633C3" w:rsidP="00356405">
            <w:pPr>
              <w:pStyle w:val="Standard1"/>
              <w:spacing w:before="120" w:after="120"/>
            </w:pPr>
            <w:r>
              <w:t xml:space="preserve">Date: Tuesday, February </w:t>
            </w:r>
            <w:r w:rsidR="0043245E">
              <w:t>11</w:t>
            </w:r>
            <w:r>
              <w:t>, 2020</w:t>
            </w:r>
          </w:p>
          <w:p w14:paraId="6B4E1BD6" w14:textId="2173FD17" w:rsidR="00356405" w:rsidRDefault="006633C3" w:rsidP="00356405">
            <w:pPr>
              <w:pStyle w:val="Standard1"/>
              <w:spacing w:before="120" w:after="120"/>
            </w:pPr>
            <w:r>
              <w:t>Time: 10:00 PM</w:t>
            </w:r>
          </w:p>
          <w:p w14:paraId="3C780C1B" w14:textId="1E7D83BE" w:rsidR="006633C3" w:rsidRDefault="006633C3" w:rsidP="006633C3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>
              <w:t>C410</w:t>
            </w:r>
          </w:p>
          <w:p w14:paraId="5033C42C" w14:textId="5A26B939" w:rsidR="006633C3" w:rsidRDefault="006633C3" w:rsidP="006633C3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53031F9E" w14:textId="39E0D3FB" w:rsidR="00356405" w:rsidRDefault="00356405" w:rsidP="00356405">
            <w:pPr>
              <w:pStyle w:val="Standard1"/>
              <w:spacing w:before="120" w:after="120"/>
            </w:pPr>
          </w:p>
          <w:p w14:paraId="01310706" w14:textId="77777777" w:rsidR="00356405" w:rsidRDefault="00356405" w:rsidP="00356405">
            <w:pPr>
              <w:pStyle w:val="Standard1"/>
              <w:spacing w:before="120" w:after="120"/>
            </w:pPr>
          </w:p>
          <w:p w14:paraId="2E8EDEFF" w14:textId="77777777" w:rsidR="00356405" w:rsidRDefault="00356405" w:rsidP="0035640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B7FF398" w14:textId="068FC3F4" w:rsidR="00356405" w:rsidRDefault="00356405" w:rsidP="00356405">
            <w:pPr>
              <w:rPr>
                <w:sz w:val="19"/>
                <w:szCs w:val="19"/>
                <w:lang w:val="en-GB"/>
              </w:rPr>
            </w:pPr>
          </w:p>
          <w:p w14:paraId="545D0E87" w14:textId="767B7C4F" w:rsidR="0043245E" w:rsidRPr="009D6683" w:rsidRDefault="0043245E" w:rsidP="00356405">
            <w:pPr>
              <w:rPr>
                <w:sz w:val="19"/>
                <w:szCs w:val="19"/>
                <w:lang w:val="en-GB"/>
              </w:rPr>
            </w:pPr>
            <w:r>
              <w:rPr>
                <w:sz w:val="19"/>
                <w:szCs w:val="19"/>
                <w:lang w:val="en-GB"/>
              </w:rPr>
              <w:t xml:space="preserve">Team member 1: </w:t>
            </w:r>
            <w:r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0D17B0C8" w14:textId="6C4799D0" w:rsidR="00356405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3 </w:t>
            </w:r>
            <w:hyperlink r:id="rId5" w:history="1">
              <w:r w:rsidR="007D6DE6" w:rsidRPr="00E463F0">
                <w:rPr>
                  <w:rStyle w:val="Hyperlink"/>
                  <w:sz w:val="19"/>
                  <w:szCs w:val="19"/>
                  <w:lang w:val="en-GB"/>
                </w:rPr>
                <w:t>Giuseppe.Ragusa@georgebrown</w:t>
              </w:r>
            </w:hyperlink>
            <w:r w:rsidR="00044B3A">
              <w:rPr>
                <w:rStyle w:val="Hyperlink"/>
                <w:sz w:val="19"/>
                <w:szCs w:val="19"/>
                <w:lang w:val="en-GB"/>
              </w:rPr>
              <w:t>.ca</w:t>
            </w:r>
          </w:p>
          <w:p w14:paraId="4C905EC5" w14:textId="49CD0A11" w:rsidR="007D6DE6" w:rsidRPr="0016291E" w:rsidRDefault="007D6DE6" w:rsidP="00356405">
            <w:pPr>
              <w:rPr>
                <w:lang w:val="en-GB"/>
              </w:rPr>
            </w:pPr>
            <w:r>
              <w:rPr>
                <w:sz w:val="19"/>
                <w:szCs w:val="19"/>
                <w:lang w:val="en-GB"/>
              </w:rPr>
              <w:t>Team member 4: nga.le@georgebroawn.ca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56405" w:rsidRDefault="00356405" w:rsidP="00356405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44B3A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3245E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33C3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6DE6"/>
    <w:rsid w:val="007D7312"/>
    <w:rsid w:val="007E19F9"/>
    <w:rsid w:val="008029B4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C5229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47E2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seppe.Ragusa@georgebrow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2020-02-10T03:43:00Z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