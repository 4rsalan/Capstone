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77777777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14A8824F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AC5E30">
              <w:rPr>
                <w:b/>
                <w:sz w:val="36"/>
                <w:szCs w:val="36"/>
              </w:rPr>
              <w:t>2</w:t>
            </w:r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17F839F8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 xml:space="preserve">Tuesday October </w:t>
            </w:r>
            <w:r w:rsidR="00A77C87">
              <w:rPr>
                <w:b/>
                <w:sz w:val="24"/>
              </w:rPr>
              <w:t>15</w:t>
            </w:r>
            <w:r w:rsidR="008540DE">
              <w:rPr>
                <w:b/>
                <w:sz w:val="24"/>
              </w:rPr>
              <w:t>, 2019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12:30PM</w:t>
            </w:r>
          </w:p>
          <w:p w14:paraId="2A5CDFAB" w14:textId="1973902A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 Room C401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60CA4AF7" w14:textId="54B2280A" w:rsidR="00782380" w:rsidRDefault="00782380">
            <w:pPr>
              <w:pStyle w:val="Standard1"/>
            </w:pPr>
            <w:r>
              <w:t xml:space="preserve">Team member 1: </w:t>
            </w:r>
            <w:r w:rsidR="008540DE">
              <w:t>Arsalan Farooqui</w:t>
            </w:r>
            <w:r>
              <w:t xml:space="preserve">                            </w:t>
            </w:r>
          </w:p>
          <w:p w14:paraId="741960E8" w14:textId="51F1FD31" w:rsidR="008540DE" w:rsidRDefault="00782380" w:rsidP="008540DE">
            <w:pPr>
              <w:pStyle w:val="Standard1"/>
            </w:pPr>
            <w:r>
              <w:t>Team member 2:</w:t>
            </w:r>
            <w:r w:rsidR="008540DE">
              <w:t xml:space="preserve"> Andrew Cobb</w:t>
            </w:r>
          </w:p>
          <w:p w14:paraId="75667D74" w14:textId="4516A8B3" w:rsidR="00782380" w:rsidRDefault="008540DE" w:rsidP="00275E67">
            <w:pPr>
              <w:pStyle w:val="Standard1"/>
            </w:pPr>
            <w:r>
              <w:t xml:space="preserve">Team member 3: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3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6CFC3869" w:rsidR="00782380" w:rsidRDefault="00A75459" w:rsidP="00D115B1">
            <w:pPr>
              <w:pStyle w:val="Standard1"/>
              <w:spacing w:before="120" w:after="120"/>
            </w:pPr>
            <w:r>
              <w:t>Previous meeting concerned going over basic ideas for functionality of application before being assigned the topics in Sprints 3 and 4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08109" w14:textId="4355DC32" w:rsidR="00782380" w:rsidRDefault="00A75459" w:rsidP="00F44F3A">
            <w:pPr>
              <w:pStyle w:val="Standard1"/>
              <w:spacing w:before="120" w:after="120"/>
            </w:pPr>
            <w:r>
              <w:t>Discussing basic ideas for database schema design, project documentation, and in app structure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43549FCF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3BD39ED4" w:rsidR="00782380" w:rsidRDefault="00A75459" w:rsidP="00F44F3A">
            <w:pPr>
              <w:pStyle w:val="Standard1"/>
              <w:spacing w:before="120" w:after="120"/>
            </w:pPr>
            <w:r>
              <w:t>Tasks are ongoing as they were being worked on before being officially assigned in the sprint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782380" w:rsidRDefault="00782380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5DF44E6E" w:rsidR="00782380" w:rsidRDefault="00AC5E30" w:rsidP="00F44F3A">
            <w:pPr>
              <w:pStyle w:val="Standard1"/>
              <w:spacing w:before="120" w:after="120"/>
            </w:pPr>
            <w:r>
              <w:t>Researching</w:t>
            </w:r>
            <w:r w:rsidR="00A75459">
              <w:t xml:space="preserve"> implementation of wire frames with React Native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50CF4150" w:rsidR="00782380" w:rsidRDefault="00A75459" w:rsidP="00F44F3A">
            <w:pPr>
              <w:pStyle w:val="Standard1"/>
              <w:spacing w:before="120" w:after="120"/>
            </w:pPr>
            <w:r>
              <w:t>Arsalan Farooqui, Guiseppe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012638" w14:textId="53CED82D" w:rsidR="00782380" w:rsidRDefault="002E154B" w:rsidP="00F44F3A">
            <w:pPr>
              <w:pStyle w:val="Standard1"/>
              <w:spacing w:before="120" w:after="120"/>
            </w:pPr>
            <w:r>
              <w:t xml:space="preserve">Tuesday October </w:t>
            </w:r>
            <w:r w:rsidR="00A75459">
              <w:t>29</w:t>
            </w:r>
            <w:r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23FBA0" w14:textId="3D15C522" w:rsidR="00782380" w:rsidRDefault="002E154B" w:rsidP="00F44F3A">
            <w:pPr>
              <w:pStyle w:val="Standard1"/>
              <w:spacing w:before="120" w:after="120"/>
            </w:pPr>
            <w:r>
              <w:t xml:space="preserve">Tuesday October </w:t>
            </w:r>
            <w:r w:rsidR="00A75459">
              <w:t>29</w:t>
            </w:r>
            <w:r>
              <w:t>, 2019</w:t>
            </w:r>
          </w:p>
        </w:tc>
      </w:tr>
      <w:tr w:rsidR="00782380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782380" w:rsidRDefault="00782380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29CF38DC" w:rsidR="00782380" w:rsidRDefault="00AC5E30" w:rsidP="00F44F3A">
            <w:pPr>
              <w:pStyle w:val="Standard1"/>
              <w:spacing w:before="120" w:after="120"/>
            </w:pPr>
            <w:r>
              <w:t>Researching</w:t>
            </w:r>
            <w:r w:rsidR="00A75459">
              <w:t xml:space="preserve"> implementation of sorting algorithm for boat layouts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0D9262EB" w:rsidR="00782380" w:rsidRDefault="002E154B" w:rsidP="00F44F3A">
            <w:pPr>
              <w:pStyle w:val="Standard1"/>
              <w:spacing w:before="120" w:after="120"/>
            </w:pPr>
            <w:r>
              <w:t>Giuseppe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57FE32" w14:textId="57E16B1A" w:rsidR="00782380" w:rsidRDefault="002E154B" w:rsidP="00F44F3A">
            <w:pPr>
              <w:pStyle w:val="Standard1"/>
              <w:spacing w:before="120" w:after="120"/>
            </w:pPr>
            <w:r>
              <w:t xml:space="preserve">Tuesday October </w:t>
            </w:r>
            <w:r w:rsidR="00A75459">
              <w:t>29</w:t>
            </w:r>
            <w:r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BF86B3" w14:textId="61D562FC" w:rsidR="00782380" w:rsidRDefault="002E154B" w:rsidP="00F44F3A">
            <w:pPr>
              <w:pStyle w:val="Standard1"/>
              <w:spacing w:before="120" w:after="120"/>
            </w:pPr>
            <w:r>
              <w:t xml:space="preserve">Tuesday October </w:t>
            </w:r>
            <w:r w:rsidR="00A75459">
              <w:t>29</w:t>
            </w:r>
            <w:r>
              <w:t>, 2019</w:t>
            </w:r>
          </w:p>
        </w:tc>
      </w:tr>
      <w:tr w:rsidR="00782380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782380" w:rsidRDefault="00782380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52F9A" w14:textId="6B9A86F9" w:rsidR="00782380" w:rsidRDefault="00782380" w:rsidP="00F44F3A">
            <w:pPr>
              <w:pStyle w:val="Standard1"/>
              <w:spacing w:before="120" w:after="120"/>
            </w:pPr>
            <w:r>
              <w:t>Date:</w:t>
            </w:r>
            <w:r w:rsidR="002E154B">
              <w:t xml:space="preserve"> Tuesday October </w:t>
            </w:r>
            <w:r w:rsidR="00A75459">
              <w:t>29</w:t>
            </w:r>
            <w:r w:rsidR="002E154B">
              <w:t>, 2019</w:t>
            </w:r>
          </w:p>
          <w:p w14:paraId="2330141E" w14:textId="721F7645" w:rsidR="00782380" w:rsidRDefault="00782380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2E154B">
              <w:t>12:30PM</w:t>
            </w:r>
          </w:p>
          <w:p w14:paraId="06808F54" w14:textId="657D6147" w:rsidR="00782380" w:rsidRDefault="00782380" w:rsidP="00F44F3A">
            <w:pPr>
              <w:pStyle w:val="Standard1"/>
              <w:spacing w:before="120" w:after="120"/>
            </w:pPr>
            <w:r>
              <w:t>Location:</w:t>
            </w:r>
            <w:r w:rsidR="002E154B">
              <w:t xml:space="preserve"> </w:t>
            </w:r>
            <w:r w:rsidR="002E154B" w:rsidRPr="002E154B">
              <w:t xml:space="preserve">George Brown College Casa Loma </w:t>
            </w:r>
            <w:r w:rsidR="002E154B">
              <w:t xml:space="preserve">  </w:t>
            </w:r>
            <w:r w:rsidR="002E154B" w:rsidRPr="002E154B">
              <w:t>Campus Room C401</w:t>
            </w:r>
          </w:p>
          <w:p w14:paraId="0D07477C" w14:textId="3057842B" w:rsidR="00782380" w:rsidRDefault="00782380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2E154B">
              <w:t xml:space="preserve">Project </w:t>
            </w:r>
            <w:r w:rsidR="00EF0604">
              <w:t>Research and design</w:t>
            </w:r>
            <w:bookmarkStart w:id="5" w:name="_GoBack"/>
            <w:bookmarkEnd w:id="5"/>
          </w:p>
          <w:p w14:paraId="6B4E1BD6" w14:textId="55FC818F" w:rsidR="00782380" w:rsidRDefault="00782380" w:rsidP="00F44F3A">
            <w:pPr>
              <w:pStyle w:val="Standard1"/>
              <w:spacing w:before="120" w:after="120"/>
            </w:pPr>
          </w:p>
          <w:p w14:paraId="53031F9E" w14:textId="39E0D3FB" w:rsidR="002E154B" w:rsidRDefault="002E154B" w:rsidP="00F44F3A">
            <w:pPr>
              <w:pStyle w:val="Standard1"/>
              <w:spacing w:before="120" w:after="120"/>
            </w:pPr>
          </w:p>
          <w:p w14:paraId="01310706" w14:textId="77777777" w:rsidR="002E154B" w:rsidRDefault="002E154B" w:rsidP="00F44F3A">
            <w:pPr>
              <w:pStyle w:val="Standard1"/>
              <w:spacing w:before="120" w:after="120"/>
            </w:pPr>
          </w:p>
          <w:p w14:paraId="2E8EDEFF" w14:textId="77777777" w:rsidR="00782380" w:rsidRDefault="00782380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A0DB906" w14:textId="77777777" w:rsidR="00782380" w:rsidRPr="0068006E" w:rsidRDefault="00782380" w:rsidP="00275E67">
            <w:pPr>
              <w:rPr>
                <w:b/>
                <w:lang w:val="en-GB"/>
              </w:rPr>
            </w:pPr>
          </w:p>
          <w:p w14:paraId="3B7FF398" w14:textId="502F5D82" w:rsidR="00782380" w:rsidRPr="009D6683" w:rsidRDefault="00782380" w:rsidP="00275E67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 xml:space="preserve">Team member 1: </w:t>
            </w:r>
            <w:r w:rsidR="002E154B" w:rsidRPr="009D6683">
              <w:rPr>
                <w:sz w:val="19"/>
                <w:szCs w:val="19"/>
                <w:lang w:val="en-GB"/>
              </w:rPr>
              <w:t>arsalan.farooqui2@georgebrown.ca</w:t>
            </w:r>
          </w:p>
          <w:p w14:paraId="36B0F4F2" w14:textId="35181E4B" w:rsidR="00782380" w:rsidRPr="009D6683" w:rsidRDefault="00782380" w:rsidP="00275E67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 w:rsidR="009D6683">
              <w:rPr>
                <w:sz w:val="19"/>
                <w:szCs w:val="19"/>
                <w:lang w:val="en-GB"/>
              </w:rPr>
              <w:t xml:space="preserve"> </w:t>
            </w:r>
            <w:r w:rsidR="009D6683"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4C905EC5" w14:textId="08D35F3C" w:rsidR="00782380" w:rsidRPr="0016291E" w:rsidRDefault="00782380" w:rsidP="00782380">
            <w:pPr>
              <w:rPr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3</w:t>
            </w:r>
            <w:r w:rsidR="002E154B" w:rsidRPr="009D6683">
              <w:rPr>
                <w:sz w:val="19"/>
                <w:szCs w:val="19"/>
                <w:lang w:val="en-GB"/>
              </w:rPr>
              <w:t xml:space="preserve"> Giuseppe.Ragusa@georgebrown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782380" w:rsidRDefault="00782380" w:rsidP="00F44F3A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154B"/>
    <w:rsid w:val="002E4C88"/>
    <w:rsid w:val="002F2A5F"/>
    <w:rsid w:val="00317406"/>
    <w:rsid w:val="00386AD2"/>
    <w:rsid w:val="003D0276"/>
    <w:rsid w:val="003D2877"/>
    <w:rsid w:val="004070FC"/>
    <w:rsid w:val="00414F8A"/>
    <w:rsid w:val="00445966"/>
    <w:rsid w:val="00476EF0"/>
    <w:rsid w:val="004C7374"/>
    <w:rsid w:val="004E2405"/>
    <w:rsid w:val="00511D79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15FE8"/>
    <w:rsid w:val="008540DE"/>
    <w:rsid w:val="008A7CFF"/>
    <w:rsid w:val="008C34CB"/>
    <w:rsid w:val="00914913"/>
    <w:rsid w:val="009D6683"/>
    <w:rsid w:val="009D7B44"/>
    <w:rsid w:val="009E187C"/>
    <w:rsid w:val="009E5D4F"/>
    <w:rsid w:val="00A12251"/>
    <w:rsid w:val="00A245F2"/>
    <w:rsid w:val="00A75459"/>
    <w:rsid w:val="00A77C87"/>
    <w:rsid w:val="00A77DC2"/>
    <w:rsid w:val="00AA463B"/>
    <w:rsid w:val="00AC0DE2"/>
    <w:rsid w:val="00AC5E30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115B1"/>
    <w:rsid w:val="00D54E9D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EF0604"/>
    <w:rsid w:val="00F07F96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2019-11-07T19:38:00Z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