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0661F211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3245E">
              <w:rPr>
                <w:b/>
                <w:sz w:val="36"/>
                <w:szCs w:val="36"/>
              </w:rPr>
              <w:t>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4FEB066A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C47E25">
              <w:rPr>
                <w:b/>
                <w:sz w:val="36"/>
                <w:szCs w:val="36"/>
              </w:rPr>
              <w:t>1</w:t>
            </w:r>
            <w:r w:rsidR="0043245E">
              <w:rPr>
                <w:b/>
                <w:sz w:val="36"/>
                <w:szCs w:val="36"/>
              </w:rPr>
              <w:t>1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078E379" w14:textId="77777777" w:rsidR="001962BB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1962BB" w:rsidRPr="001962BB">
              <w:rPr>
                <w:b/>
                <w:sz w:val="24"/>
              </w:rPr>
              <w:t>Tuesday, March 3rd, 2020</w:t>
            </w:r>
          </w:p>
          <w:p w14:paraId="4524A864" w14:textId="1B686F0C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14FC726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</w:t>
            </w:r>
            <w:r w:rsidR="0043245E">
              <w:rPr>
                <w:b/>
                <w:sz w:val="24"/>
              </w:rPr>
              <w:t xml:space="preserve"> Building C Floor 4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0DA87CBF" w14:textId="7F1DAD85" w:rsidR="0043245E" w:rsidRDefault="0043245E" w:rsidP="008540DE">
            <w:pPr>
              <w:pStyle w:val="Standard1"/>
            </w:pPr>
            <w:r>
              <w:t>Team member 1: Arsalan Farooqui</w:t>
            </w:r>
          </w:p>
          <w:p w14:paraId="741960E8" w14:textId="206EADBA" w:rsidR="008540DE" w:rsidRDefault="00782380" w:rsidP="008540DE">
            <w:pPr>
              <w:pStyle w:val="Standard1"/>
            </w:pPr>
            <w:r>
              <w:t xml:space="preserve">Team member </w:t>
            </w:r>
            <w:r w:rsidR="0043245E">
              <w:t>2</w:t>
            </w:r>
            <w:r>
              <w:t>:</w:t>
            </w:r>
            <w:r w:rsidR="008540DE">
              <w:t xml:space="preserve"> Andrew Cobb</w:t>
            </w:r>
          </w:p>
          <w:p w14:paraId="4C6C4AA6" w14:textId="3E007CBF" w:rsidR="00D84F0E" w:rsidRDefault="008540DE" w:rsidP="00275E67">
            <w:pPr>
              <w:pStyle w:val="Standard1"/>
            </w:pPr>
            <w:r>
              <w:t xml:space="preserve">Team member </w:t>
            </w:r>
            <w:r w:rsidR="0043245E">
              <w:t>3</w:t>
            </w:r>
            <w:r>
              <w:t xml:space="preserve">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30712394" w:rsidR="00782380" w:rsidRDefault="00D84F0E" w:rsidP="00275E67">
            <w:pPr>
              <w:pStyle w:val="Standard1"/>
            </w:pPr>
            <w:r>
              <w:t xml:space="preserve">Team member </w:t>
            </w:r>
            <w:r w:rsidR="0043245E">
              <w:t>4</w:t>
            </w:r>
            <w:r>
              <w:t xml:space="preserve">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27CDFFAC" w:rsidR="00782380" w:rsidRDefault="0043245E" w:rsidP="00D115B1">
            <w:pPr>
              <w:pStyle w:val="Standard1"/>
              <w:spacing w:before="120" w:after="120"/>
            </w:pPr>
            <w:r>
              <w:t>Continue roles assigned to team members from previous meeting, mainly continued development of application and features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CD7B9" w14:textId="7306FD35" w:rsidR="00044B3A" w:rsidRDefault="0043245E" w:rsidP="00F44F3A">
            <w:pPr>
              <w:pStyle w:val="Standard1"/>
              <w:spacing w:before="120" w:after="120"/>
            </w:pPr>
            <w:r>
              <w:t xml:space="preserve">Giuseppe Ragusa: </w:t>
            </w:r>
            <w:r w:rsidR="00B24ABF">
              <w:t>Create demo readyrecording screen and addlayout screen</w:t>
            </w:r>
          </w:p>
          <w:p w14:paraId="6DC7A239" w14:textId="1784AB4D" w:rsidR="0043245E" w:rsidRDefault="0043245E" w:rsidP="00F44F3A">
            <w:pPr>
              <w:pStyle w:val="Standard1"/>
              <w:spacing w:before="120" w:after="120"/>
            </w:pPr>
            <w:r>
              <w:t xml:space="preserve">Nga: </w:t>
            </w:r>
            <w:r w:rsidR="00B24ABF">
              <w:t>Debug errors with adding and viewing teammates</w:t>
            </w:r>
          </w:p>
          <w:p w14:paraId="7C8AA513" w14:textId="77777777" w:rsidR="0043245E" w:rsidRDefault="0043245E" w:rsidP="00F44F3A">
            <w:pPr>
              <w:pStyle w:val="Standard1"/>
              <w:spacing w:before="120" w:after="120"/>
            </w:pPr>
            <w:r>
              <w:t xml:space="preserve">Andrew Cobb: </w:t>
            </w:r>
            <w:r w:rsidR="00B24ABF">
              <w:t>Debug issues with Database regarding DB issues with teammates</w:t>
            </w:r>
          </w:p>
          <w:p w14:paraId="1D408109" w14:textId="4879C6D7" w:rsidR="00B24ABF" w:rsidRDefault="00B24ABF" w:rsidP="00F44F3A">
            <w:pPr>
              <w:pStyle w:val="Standard1"/>
              <w:spacing w:before="120" w:after="120"/>
            </w:pPr>
            <w:r>
              <w:t xml:space="preserve">Arsalan Farooqui: </w:t>
            </w:r>
            <w:r>
              <w:t>Create mock data for layouts and teammates and home screen, create view teammate screen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C106C89" w:rsidR="00782380" w:rsidRDefault="0043245E" w:rsidP="00F44F3A">
            <w:pPr>
              <w:pStyle w:val="Standard1"/>
              <w:spacing w:before="120" w:after="120"/>
            </w:pPr>
            <w:r>
              <w:t>Most tasks completed, Database still in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A07224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A07224" w:rsidRDefault="00A07224" w:rsidP="00A07224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36924AB7" w:rsidR="00A07224" w:rsidRDefault="00A07224" w:rsidP="00A07224">
            <w:pPr>
              <w:pStyle w:val="Standard1"/>
              <w:spacing w:before="120" w:after="120"/>
            </w:pPr>
            <w:r>
              <w:t>Implement maps API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79A72AF" w:rsidR="00A07224" w:rsidRDefault="00A07224" w:rsidP="00A07224">
            <w:pPr>
              <w:pStyle w:val="Standard1"/>
              <w:spacing w:before="120" w:after="120"/>
            </w:pPr>
            <w:r>
              <w:t>Giuseppe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6A680904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86AFB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179CF6C7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A07224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A07224" w:rsidRDefault="00A07224" w:rsidP="00A07224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48FADC36" w:rsidR="00A07224" w:rsidRDefault="00A07224" w:rsidP="00A07224">
            <w:pPr>
              <w:pStyle w:val="Standard1"/>
              <w:spacing w:before="120" w:after="120"/>
            </w:pPr>
            <w:r>
              <w:t>Work on maps API from IOS side and code cleaning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47D5454B" w:rsidR="00A07224" w:rsidRDefault="00A07224" w:rsidP="00A07224">
            <w:pPr>
              <w:pStyle w:val="Standard1"/>
              <w:spacing w:before="120" w:after="120"/>
            </w:pPr>
            <w:r>
              <w:t>Nga Le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8057A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6E76E871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CB10D3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5D516E1B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A07224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A07224" w:rsidRDefault="00A07224" w:rsidP="00A07224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2A12787B" w:rsidR="00A07224" w:rsidRDefault="00A07224" w:rsidP="00A07224">
            <w:pPr>
              <w:pStyle w:val="Standard1"/>
              <w:spacing w:before="120" w:after="120"/>
            </w:pPr>
            <w:r>
              <w:t>Writing SQL queries for tables and research on graphing libraries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A07224" w:rsidRDefault="00A07224" w:rsidP="00A07224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04A17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34B71924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 xml:space="preserve">, </w:t>
            </w:r>
            <w:r>
              <w:lastRenderedPageBreak/>
              <w:t>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23FB9" w14:textId="77777777" w:rsidR="00A07224" w:rsidRDefault="00A07224" w:rsidP="00A07224">
            <w:pPr>
              <w:pStyle w:val="Standard1"/>
              <w:spacing w:before="120" w:after="120"/>
            </w:pPr>
            <w:r>
              <w:lastRenderedPageBreak/>
              <w:t>Tuesday</w:t>
            </w:r>
          </w:p>
          <w:p w14:paraId="5DDD8D8C" w14:textId="6B03961D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 xml:space="preserve">, </w:t>
            </w:r>
            <w:r>
              <w:lastRenderedPageBreak/>
              <w:t>2020</w:t>
            </w:r>
          </w:p>
        </w:tc>
      </w:tr>
      <w:tr w:rsidR="00A07224" w14:paraId="66C92BC5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4AC16" w14:textId="699621F9" w:rsidR="00A07224" w:rsidRDefault="00A07224" w:rsidP="00A07224">
            <w:pPr>
              <w:pStyle w:val="Standard1"/>
              <w:spacing w:before="120" w:after="120"/>
            </w:pPr>
            <w:r>
              <w:lastRenderedPageBreak/>
              <w:t>Item # 4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A89ED" w14:textId="7DCF0D59" w:rsidR="00A07224" w:rsidRDefault="00A07224" w:rsidP="00A07224">
            <w:pPr>
              <w:pStyle w:val="Standard1"/>
              <w:spacing w:before="120" w:after="120"/>
            </w:pPr>
            <w:r>
              <w:t>Begin implementing layout page and research libraries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A434F" w14:textId="3D910175" w:rsidR="00A07224" w:rsidRDefault="00A07224" w:rsidP="00A07224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424BBB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0D04EB12" w14:textId="355FFD81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7A501" w14:textId="77777777" w:rsidR="00A07224" w:rsidRDefault="00A07224" w:rsidP="00A07224">
            <w:pPr>
              <w:pStyle w:val="Standard1"/>
              <w:spacing w:before="120" w:after="120"/>
            </w:pPr>
            <w:r>
              <w:t>Tuesday</w:t>
            </w:r>
          </w:p>
          <w:p w14:paraId="10BABBF4" w14:textId="4E21E3DD" w:rsidR="00A07224" w:rsidRDefault="00A07224" w:rsidP="00A07224">
            <w:pPr>
              <w:pStyle w:val="Standard1"/>
              <w:spacing w:before="120" w:after="120"/>
            </w:pPr>
            <w:r>
              <w:t>March 10</w:t>
            </w:r>
            <w:r w:rsidRPr="00A0722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A07224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A07224" w:rsidRDefault="00A07224" w:rsidP="00A07224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7477C" w14:textId="1EAB2752" w:rsidR="00A07224" w:rsidRDefault="00A07224" w:rsidP="00A07224">
            <w:pPr>
              <w:pStyle w:val="Standard1"/>
              <w:spacing w:before="120" w:after="120"/>
            </w:pPr>
            <w:r>
              <w:t>Date: Tuesday, March 10th</w:t>
            </w:r>
            <w:bookmarkStart w:id="5" w:name="_GoBack"/>
            <w:bookmarkEnd w:id="5"/>
            <w:r>
              <w:t>, 2020</w:t>
            </w:r>
          </w:p>
          <w:p w14:paraId="6B4E1BD6" w14:textId="2173FD17" w:rsidR="00A07224" w:rsidRDefault="00A07224" w:rsidP="00A07224">
            <w:pPr>
              <w:pStyle w:val="Standard1"/>
              <w:spacing w:before="120" w:after="120"/>
            </w:pPr>
            <w:r>
              <w:t>Time: 10:00 PM</w:t>
            </w:r>
          </w:p>
          <w:p w14:paraId="3C780C1B" w14:textId="1E7D83BE" w:rsidR="00A07224" w:rsidRDefault="00A07224" w:rsidP="00A07224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>
              <w:t>C410</w:t>
            </w:r>
          </w:p>
          <w:p w14:paraId="5033C42C" w14:textId="5A26B939" w:rsidR="00A07224" w:rsidRDefault="00A07224" w:rsidP="00A07224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53031F9E" w14:textId="39E0D3FB" w:rsidR="00A07224" w:rsidRDefault="00A07224" w:rsidP="00A07224">
            <w:pPr>
              <w:pStyle w:val="Standard1"/>
              <w:spacing w:before="120" w:after="120"/>
            </w:pPr>
          </w:p>
          <w:p w14:paraId="01310706" w14:textId="77777777" w:rsidR="00A07224" w:rsidRDefault="00A07224" w:rsidP="00A07224">
            <w:pPr>
              <w:pStyle w:val="Standard1"/>
              <w:spacing w:before="120" w:after="120"/>
            </w:pPr>
          </w:p>
          <w:p w14:paraId="2E8EDEFF" w14:textId="77777777" w:rsidR="00A07224" w:rsidRDefault="00A07224" w:rsidP="00A07224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B7FF398" w14:textId="068FC3F4" w:rsidR="00A07224" w:rsidRDefault="00A07224" w:rsidP="00A07224">
            <w:pPr>
              <w:rPr>
                <w:sz w:val="19"/>
                <w:szCs w:val="19"/>
                <w:lang w:val="en-GB"/>
              </w:rPr>
            </w:pPr>
          </w:p>
          <w:p w14:paraId="545D0E87" w14:textId="767B7C4F" w:rsidR="00A07224" w:rsidRPr="009D6683" w:rsidRDefault="00A07224" w:rsidP="00A07224">
            <w:pPr>
              <w:rPr>
                <w:sz w:val="19"/>
                <w:szCs w:val="19"/>
                <w:lang w:val="en-GB"/>
              </w:rPr>
            </w:pPr>
            <w:r>
              <w:rPr>
                <w:sz w:val="19"/>
                <w:szCs w:val="19"/>
                <w:lang w:val="en-GB"/>
              </w:rPr>
              <w:t xml:space="preserve">Team member 1: </w:t>
            </w:r>
            <w:r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A07224" w:rsidRPr="009D6683" w:rsidRDefault="00A07224" w:rsidP="00A07224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0D17B0C8" w14:textId="6C4799D0" w:rsidR="00A07224" w:rsidRDefault="00A07224" w:rsidP="00A07224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3 </w:t>
            </w:r>
            <w:hyperlink r:id="rId5" w:history="1">
              <w:r w:rsidRPr="00E463F0">
                <w:rPr>
                  <w:rStyle w:val="Hyperlink"/>
                  <w:sz w:val="19"/>
                  <w:szCs w:val="19"/>
                  <w:lang w:val="en-GB"/>
                </w:rPr>
                <w:t>Giuseppe.Ragusa@georgebrown</w:t>
              </w:r>
            </w:hyperlink>
            <w:r>
              <w:rPr>
                <w:rStyle w:val="Hyperlink"/>
                <w:sz w:val="19"/>
                <w:szCs w:val="19"/>
                <w:lang w:val="en-GB"/>
              </w:rPr>
              <w:t>.ca</w:t>
            </w:r>
          </w:p>
          <w:p w14:paraId="4C905EC5" w14:textId="49CD0A11" w:rsidR="00A07224" w:rsidRPr="0016291E" w:rsidRDefault="00A07224" w:rsidP="00A07224">
            <w:pPr>
              <w:rPr>
                <w:lang w:val="en-GB"/>
              </w:rPr>
            </w:pPr>
            <w:r>
              <w:rPr>
                <w:sz w:val="19"/>
                <w:szCs w:val="19"/>
                <w:lang w:val="en-GB"/>
              </w:rPr>
              <w:t>Team member 4: nga.le@georgebroawn.ca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A07224" w:rsidRDefault="00A07224" w:rsidP="00A07224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A07224" w:rsidRDefault="00A07224" w:rsidP="00A07224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A07224" w:rsidRDefault="00A07224" w:rsidP="00A07224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44B3A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962BB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3245E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33C3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6DE6"/>
    <w:rsid w:val="007D7312"/>
    <w:rsid w:val="007E19F9"/>
    <w:rsid w:val="008029B4"/>
    <w:rsid w:val="00815FE8"/>
    <w:rsid w:val="00817F5D"/>
    <w:rsid w:val="00830559"/>
    <w:rsid w:val="00842929"/>
    <w:rsid w:val="008540DE"/>
    <w:rsid w:val="00854916"/>
    <w:rsid w:val="008640AB"/>
    <w:rsid w:val="008A7CFF"/>
    <w:rsid w:val="008C34CB"/>
    <w:rsid w:val="00914913"/>
    <w:rsid w:val="009C5229"/>
    <w:rsid w:val="009D6683"/>
    <w:rsid w:val="009D7B44"/>
    <w:rsid w:val="009E187C"/>
    <w:rsid w:val="009E5D4F"/>
    <w:rsid w:val="00A01065"/>
    <w:rsid w:val="00A07224"/>
    <w:rsid w:val="00A12251"/>
    <w:rsid w:val="00A245F2"/>
    <w:rsid w:val="00A77DC2"/>
    <w:rsid w:val="00AA463B"/>
    <w:rsid w:val="00AC0DE2"/>
    <w:rsid w:val="00AD2CA9"/>
    <w:rsid w:val="00AD62D4"/>
    <w:rsid w:val="00B10DC2"/>
    <w:rsid w:val="00B24ABF"/>
    <w:rsid w:val="00B357FB"/>
    <w:rsid w:val="00B526F9"/>
    <w:rsid w:val="00B849EF"/>
    <w:rsid w:val="00B86574"/>
    <w:rsid w:val="00BA081D"/>
    <w:rsid w:val="00BB4775"/>
    <w:rsid w:val="00C267F1"/>
    <w:rsid w:val="00C354D5"/>
    <w:rsid w:val="00C47E2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seppe.Ragusa@georgebrow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2020-03-12T03:44:00Z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