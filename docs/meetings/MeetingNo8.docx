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2AC13FFC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5052DC">
              <w:rPr>
                <w:b/>
                <w:sz w:val="36"/>
                <w:szCs w:val="36"/>
              </w:rPr>
              <w:t>I</w:t>
            </w:r>
            <w:bookmarkStart w:id="3" w:name="_GoBack"/>
            <w:bookmarkEnd w:id="3"/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A3FAF94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56405">
              <w:rPr>
                <w:b/>
                <w:sz w:val="36"/>
                <w:szCs w:val="36"/>
              </w:rPr>
              <w:t>8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0F51C98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 xml:space="preserve">January </w:t>
            </w:r>
            <w:r w:rsidR="00356405">
              <w:rPr>
                <w:b/>
                <w:sz w:val="24"/>
              </w:rPr>
              <w:t>14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64B8ABC6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</w:t>
            </w:r>
            <w:r w:rsidR="00D84F0E">
              <w:rPr>
                <w:b/>
                <w:sz w:val="24"/>
              </w:rPr>
              <w:t>10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4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4C6C4AA6" w14:textId="77777777" w:rsidR="00D84F0E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560EB220" w:rsidR="00782380" w:rsidRDefault="00D84F0E" w:rsidP="00275E67">
            <w:pPr>
              <w:pStyle w:val="Standard1"/>
            </w:pPr>
            <w:r>
              <w:t xml:space="preserve">Team member 4: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4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AB7FF9A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F135C" w14:textId="77777777" w:rsidR="00667F7F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Arsalan Farooqui: Implement basic navigation structure in React Native for application</w:t>
            </w:r>
          </w:p>
          <w:p w14:paraId="5D799F9D" w14:textId="14FB8375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G</w:t>
            </w:r>
            <w:r w:rsidR="002F1676">
              <w:t>iu</w:t>
            </w:r>
            <w:r>
              <w:t>seppe Ragusa: Begin learning React library and make starter React project</w:t>
            </w:r>
          </w:p>
          <w:p w14:paraId="1D408109" w14:textId="458B3A1A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Andrew Cobb : Go through React Native CRUD tutorial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E9E8E8E" w:rsidR="00782380" w:rsidRDefault="002D55F7" w:rsidP="00F44F3A">
            <w:pPr>
              <w:pStyle w:val="Standard1"/>
              <w:spacing w:before="120" w:after="120"/>
            </w:pPr>
            <w:r>
              <w:t>All tasks Complete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27B18275" w:rsidR="00356405" w:rsidRDefault="00111350" w:rsidP="00356405">
            <w:pPr>
              <w:pStyle w:val="Standard1"/>
              <w:spacing w:before="120" w:after="120"/>
            </w:pPr>
            <w:r>
              <w:t>Install</w:t>
            </w:r>
            <w:r w:rsidR="00356405">
              <w:t xml:space="preserve"> react </w:t>
            </w:r>
            <w:r>
              <w:t xml:space="preserve">native </w:t>
            </w:r>
            <w:r w:rsidR="00356405">
              <w:t>application</w:t>
            </w:r>
            <w:r>
              <w:t xml:space="preserve"> on local machine, begin implementing screen layouts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6220CA06" w:rsidR="00356405" w:rsidRDefault="00356405" w:rsidP="00356405">
            <w:pPr>
              <w:pStyle w:val="Standard1"/>
              <w:spacing w:before="120" w:after="120"/>
            </w:pPr>
            <w:r>
              <w:t>G</w:t>
            </w:r>
            <w:r w:rsidR="002F1676">
              <w:t>iu</w:t>
            </w:r>
            <w:r>
              <w:t>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466EB930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28C3EC7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6152CD40" w:rsidR="00356405" w:rsidRDefault="00356405" w:rsidP="00356405">
            <w:pPr>
              <w:pStyle w:val="Standard1"/>
              <w:spacing w:before="120" w:after="120"/>
            </w:pPr>
            <w:r>
              <w:t>Application routing and</w:t>
            </w:r>
            <w:r w:rsidR="00803CCF">
              <w:t xml:space="preserve"> create boat layouts page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356405" w:rsidRDefault="00356405" w:rsidP="00356405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1204CCD2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3BE5CF9F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332263D9" w:rsidR="00356405" w:rsidRDefault="00356405" w:rsidP="00356405">
            <w:pPr>
              <w:pStyle w:val="Standard1"/>
              <w:spacing w:before="120" w:after="120"/>
            </w:pPr>
            <w:r>
              <w:t>Implement teammate table in Data Base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81E61B1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777BECC7" w:rsidR="00356405" w:rsidRDefault="00356405" w:rsidP="00356405">
            <w:pPr>
              <w:pStyle w:val="Standard1"/>
              <w:spacing w:before="120" w:after="120"/>
            </w:pPr>
            <w:r>
              <w:t>January 21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2F13E2D6" w:rsidR="00356405" w:rsidRDefault="00356405" w:rsidP="00356405">
            <w:pPr>
              <w:pStyle w:val="Standard1"/>
              <w:spacing w:before="120" w:after="120"/>
            </w:pPr>
            <w:r>
              <w:t>Date: Monday, January 2</w:t>
            </w:r>
            <w:r w:rsidR="002F1676">
              <w:t>1</w:t>
            </w:r>
            <w:r>
              <w:t>, 2020</w:t>
            </w:r>
          </w:p>
          <w:p w14:paraId="2330141E" w14:textId="61CF98E0" w:rsidR="00356405" w:rsidRDefault="00356405" w:rsidP="00356405">
            <w:pPr>
              <w:pStyle w:val="Standard1"/>
              <w:spacing w:before="120" w:after="120"/>
            </w:pPr>
            <w:r>
              <w:t>Time: 10:00PM</w:t>
            </w:r>
          </w:p>
          <w:p w14:paraId="06808F54" w14:textId="502841F0" w:rsidR="00356405" w:rsidRDefault="00356405" w:rsidP="00356405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 w:rsidR="002F1676">
              <w:t>C410</w:t>
            </w:r>
          </w:p>
          <w:p w14:paraId="0D07477C" w14:textId="57B2A3FC" w:rsidR="00356405" w:rsidRDefault="00356405" w:rsidP="00356405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6B4E1BD6" w14:textId="55FC818F" w:rsidR="00356405" w:rsidRDefault="00356405" w:rsidP="00356405">
            <w:pPr>
              <w:pStyle w:val="Standard1"/>
              <w:spacing w:before="120" w:after="120"/>
            </w:pP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356405" w:rsidRPr="0068006E" w:rsidRDefault="00356405" w:rsidP="00356405">
            <w:pPr>
              <w:rPr>
                <w:b/>
                <w:lang w:val="en-GB"/>
              </w:rPr>
            </w:pPr>
          </w:p>
          <w:p w14:paraId="3B7FF398" w14:textId="502F5D82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1: arsalan.farooqui2@georgebrown.ca</w:t>
            </w:r>
          </w:p>
          <w:p w14:paraId="36B0F4F2" w14:textId="35181E4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7DE37617" w:rsidR="00356405" w:rsidRPr="0016291E" w:rsidRDefault="00356405" w:rsidP="00356405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 Giuseppe.Ragusa@georgebrown</w:t>
            </w:r>
            <w:r w:rsidR="002F1676">
              <w:rPr>
                <w:sz w:val="19"/>
                <w:szCs w:val="19"/>
                <w:lang w:val="en-GB"/>
              </w:rPr>
              <w:t>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11350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D55F7"/>
    <w:rsid w:val="002E154B"/>
    <w:rsid w:val="002E4C88"/>
    <w:rsid w:val="002F1676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052DC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CCF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