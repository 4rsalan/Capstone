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0661F211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43245E">
              <w:rPr>
                <w:b/>
                <w:sz w:val="36"/>
                <w:szCs w:val="36"/>
              </w:rPr>
              <w:t>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4FEB066A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C47E25">
              <w:rPr>
                <w:b/>
                <w:sz w:val="36"/>
                <w:szCs w:val="36"/>
              </w:rPr>
              <w:t>1</w:t>
            </w:r>
            <w:r w:rsidR="0043245E">
              <w:rPr>
                <w:b/>
                <w:sz w:val="36"/>
                <w:szCs w:val="36"/>
              </w:rPr>
              <w:t>1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00F3BBA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43245E">
              <w:rPr>
                <w:b/>
                <w:sz w:val="24"/>
              </w:rPr>
              <w:t xml:space="preserve">February </w:t>
            </w:r>
            <w:r w:rsidR="00C972B2">
              <w:rPr>
                <w:b/>
                <w:sz w:val="24"/>
              </w:rPr>
              <w:t>18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14FC7265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</w:t>
            </w:r>
            <w:r w:rsidR="0043245E">
              <w:rPr>
                <w:b/>
                <w:sz w:val="24"/>
              </w:rPr>
              <w:t xml:space="preserve"> Building C Floor 4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0DA87CBF" w14:textId="7F1DAD85" w:rsidR="0043245E" w:rsidRDefault="0043245E" w:rsidP="008540DE">
            <w:pPr>
              <w:pStyle w:val="Standard1"/>
            </w:pPr>
            <w:r>
              <w:t>Team member 1: Arsalan Farooqui</w:t>
            </w:r>
          </w:p>
          <w:p w14:paraId="741960E8" w14:textId="206EADBA" w:rsidR="008540DE" w:rsidRDefault="00782380" w:rsidP="008540DE">
            <w:pPr>
              <w:pStyle w:val="Standard1"/>
            </w:pPr>
            <w:r>
              <w:t xml:space="preserve">Team member </w:t>
            </w:r>
            <w:r w:rsidR="0043245E">
              <w:t>2</w:t>
            </w:r>
            <w:r>
              <w:t>:</w:t>
            </w:r>
            <w:r w:rsidR="008540DE">
              <w:t xml:space="preserve"> Andrew Cobb</w:t>
            </w:r>
          </w:p>
          <w:p w14:paraId="4C6C4AA6" w14:textId="3E007CBF" w:rsidR="00D84F0E" w:rsidRDefault="008540DE" w:rsidP="00275E67">
            <w:pPr>
              <w:pStyle w:val="Standard1"/>
            </w:pPr>
            <w:r>
              <w:t xml:space="preserve">Team member </w:t>
            </w:r>
            <w:r w:rsidR="0043245E">
              <w:t>3</w:t>
            </w:r>
            <w:r>
              <w:t xml:space="preserve">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30712394" w:rsidR="00782380" w:rsidRDefault="00D84F0E" w:rsidP="00275E67">
            <w:pPr>
              <w:pStyle w:val="Standard1"/>
            </w:pPr>
            <w:r>
              <w:t xml:space="preserve">Team member </w:t>
            </w:r>
            <w:r w:rsidR="0043245E">
              <w:t>4</w:t>
            </w:r>
            <w:r>
              <w:t xml:space="preserve">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1F59DA36" w:rsidR="00782380" w:rsidRDefault="0043245E" w:rsidP="00D115B1">
            <w:pPr>
              <w:pStyle w:val="Standard1"/>
              <w:spacing w:before="120" w:after="120"/>
            </w:pPr>
            <w:r>
              <w:t xml:space="preserve">Continue roles assigned to team members from previous meeting, mainly continued development of application </w:t>
            </w:r>
            <w:r w:rsidR="00C972B2">
              <w:t>with focusing on Team Screen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CD7B9" w14:textId="0D08B2A2" w:rsidR="00044B3A" w:rsidRDefault="0043245E" w:rsidP="00F44F3A">
            <w:pPr>
              <w:pStyle w:val="Standard1"/>
              <w:spacing w:before="120" w:after="120"/>
            </w:pPr>
            <w:r>
              <w:t xml:space="preserve">Giuseppe Ragusa: </w:t>
            </w:r>
            <w:r w:rsidR="00C972B2">
              <w:t>Work on Ready Screen</w:t>
            </w:r>
          </w:p>
          <w:p w14:paraId="6DC7A239" w14:textId="7C09B9DE" w:rsidR="0043245E" w:rsidRDefault="0043245E" w:rsidP="00F44F3A">
            <w:pPr>
              <w:pStyle w:val="Standard1"/>
              <w:spacing w:before="120" w:after="120"/>
            </w:pPr>
            <w:r>
              <w:t xml:space="preserve">Nga: </w:t>
            </w:r>
            <w:r w:rsidR="00C972B2">
              <w:t>Begin implementing adding teammates</w:t>
            </w:r>
          </w:p>
          <w:p w14:paraId="1D6DD639" w14:textId="3D98AD75" w:rsidR="00C972B2" w:rsidRDefault="0043245E" w:rsidP="00F44F3A">
            <w:pPr>
              <w:pStyle w:val="Standard1"/>
              <w:spacing w:before="120" w:after="120"/>
            </w:pPr>
            <w:r>
              <w:t xml:space="preserve">Andrew Cobb: </w:t>
            </w:r>
            <w:r w:rsidR="00C972B2">
              <w:t>Debug issues with Database, continue development of other tables while focusing on teammates</w:t>
            </w:r>
          </w:p>
          <w:p w14:paraId="1D408109" w14:textId="4FF9AB33" w:rsidR="00C972B2" w:rsidRDefault="00C972B2" w:rsidP="00C972B2">
            <w:pPr>
              <w:pStyle w:val="Standard1"/>
              <w:tabs>
                <w:tab w:val="center" w:pos="2108"/>
              </w:tabs>
              <w:spacing w:before="120" w:after="120"/>
            </w:pPr>
            <w:r>
              <w:t xml:space="preserve">Arsalan Farooqui: </w:t>
            </w:r>
            <w:r>
              <w:t>Create mock data for team screen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1C106C89" w:rsidR="00782380" w:rsidRDefault="0043245E" w:rsidP="00F44F3A">
            <w:pPr>
              <w:pStyle w:val="Standard1"/>
              <w:spacing w:before="120" w:after="120"/>
            </w:pPr>
            <w:r>
              <w:t>Most tasks completed, Database still in development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3D554C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3D554C" w:rsidRDefault="003D554C" w:rsidP="003D554C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3B50755E" w:rsidR="003D554C" w:rsidRDefault="003D554C" w:rsidP="003D554C">
            <w:pPr>
              <w:pStyle w:val="Standard1"/>
              <w:spacing w:before="120" w:after="120"/>
            </w:pPr>
            <w:r>
              <w:t>Create demo readyrecording screen</w:t>
            </w:r>
            <w:r w:rsidR="000D31CF">
              <w:t xml:space="preserve"> and addlayout screen</w:t>
            </w:r>
            <w:bookmarkStart w:id="5" w:name="_GoBack"/>
            <w:bookmarkEnd w:id="5"/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79A72AF" w:rsidR="003D554C" w:rsidRDefault="003D554C" w:rsidP="003D554C">
            <w:pPr>
              <w:pStyle w:val="Standard1"/>
              <w:spacing w:before="120" w:after="120"/>
            </w:pPr>
            <w:r>
              <w:t>Giuseppe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7BD55C40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6FE1B3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79328536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D554C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D554C" w:rsidRDefault="003D554C" w:rsidP="003D554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0C647D2F" w:rsidR="003D554C" w:rsidRDefault="003D554C" w:rsidP="003D554C">
            <w:pPr>
              <w:pStyle w:val="Standard1"/>
              <w:spacing w:before="120" w:after="120"/>
            </w:pPr>
            <w:r>
              <w:t>Debug errors with adding and viewing teammates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47D5454B" w:rsidR="003D554C" w:rsidRDefault="003D554C" w:rsidP="003D554C">
            <w:pPr>
              <w:pStyle w:val="Standard1"/>
              <w:spacing w:before="120" w:after="120"/>
            </w:pPr>
            <w:r>
              <w:t>Nga Le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36E8A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12C4985A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2DBEE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19FC1ED7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D554C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D554C" w:rsidRDefault="003D554C" w:rsidP="003D554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1867B8B9" w:rsidR="003D554C" w:rsidRDefault="003D554C" w:rsidP="003D554C">
            <w:pPr>
              <w:pStyle w:val="Standard1"/>
              <w:spacing w:before="120" w:after="120"/>
            </w:pPr>
            <w:r>
              <w:t>Debug issues with Database regarding DB issues with teammates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3D554C" w:rsidRDefault="003D554C" w:rsidP="003D554C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E862C0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6F21633F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B41859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0316EB79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D554C" w14:paraId="66C92BC5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34AC16" w14:textId="699621F9" w:rsidR="003D554C" w:rsidRDefault="003D554C" w:rsidP="003D554C">
            <w:pPr>
              <w:pStyle w:val="Standard1"/>
              <w:spacing w:before="120" w:after="120"/>
            </w:pPr>
            <w:r>
              <w:lastRenderedPageBreak/>
              <w:t>Item # 4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A89ED" w14:textId="5FEA2D43" w:rsidR="003D554C" w:rsidRDefault="003D554C" w:rsidP="003D554C">
            <w:pPr>
              <w:pStyle w:val="Standard1"/>
              <w:spacing w:before="120" w:after="120"/>
            </w:pPr>
            <w:r>
              <w:t>Create mock data for layouts and teammates</w:t>
            </w:r>
            <w:r w:rsidR="000D31CF">
              <w:t xml:space="preserve"> and home screen, create edit teammate screen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4A434F" w14:textId="3D910175" w:rsidR="003D554C" w:rsidRDefault="003D554C" w:rsidP="003D554C">
            <w:pPr>
              <w:pStyle w:val="Standard1"/>
              <w:spacing w:before="120" w:after="120"/>
            </w:pPr>
            <w:r>
              <w:t>Arsalan Farooqui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A4A996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0D04EB12" w14:textId="280ACBEA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A37BA" w14:textId="77777777" w:rsidR="003D554C" w:rsidRDefault="003D554C" w:rsidP="003D554C">
            <w:pPr>
              <w:pStyle w:val="Standard1"/>
              <w:spacing w:before="120" w:after="120"/>
            </w:pPr>
            <w:r>
              <w:t>Tuesday</w:t>
            </w:r>
          </w:p>
          <w:p w14:paraId="10BABBF4" w14:textId="5EF88B59" w:rsidR="003D554C" w:rsidRDefault="003D554C" w:rsidP="003D554C">
            <w:pPr>
              <w:pStyle w:val="Standard1"/>
              <w:spacing w:before="120" w:after="120"/>
            </w:pPr>
            <w:r>
              <w:t>February 18</w:t>
            </w:r>
            <w:r w:rsidRPr="00B86574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3D554C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D554C" w:rsidRDefault="003D554C" w:rsidP="003D554C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7477C" w14:textId="59071EDF" w:rsidR="003D554C" w:rsidRDefault="003D554C" w:rsidP="003D554C">
            <w:pPr>
              <w:pStyle w:val="Standard1"/>
              <w:spacing w:before="120" w:after="120"/>
            </w:pPr>
            <w:r>
              <w:t xml:space="preserve">Date: Tuesday, </w:t>
            </w:r>
            <w:r w:rsidR="000D31CF">
              <w:t>March</w:t>
            </w:r>
            <w:r>
              <w:t xml:space="preserve"> </w:t>
            </w:r>
            <w:r w:rsidR="000D31CF">
              <w:t>3rd</w:t>
            </w:r>
            <w:r>
              <w:t>, 2020</w:t>
            </w:r>
          </w:p>
          <w:p w14:paraId="6B4E1BD6" w14:textId="2173FD17" w:rsidR="003D554C" w:rsidRDefault="003D554C" w:rsidP="003D554C">
            <w:pPr>
              <w:pStyle w:val="Standard1"/>
              <w:spacing w:before="120" w:after="120"/>
            </w:pPr>
            <w:r>
              <w:t>Time: 10:00 PM</w:t>
            </w:r>
          </w:p>
          <w:p w14:paraId="3C780C1B" w14:textId="1E7D83BE" w:rsidR="003D554C" w:rsidRDefault="003D554C" w:rsidP="003D554C">
            <w:pPr>
              <w:pStyle w:val="Standard1"/>
              <w:spacing w:before="120" w:after="120"/>
            </w:pPr>
            <w:r>
              <w:t xml:space="preserve">Location: </w:t>
            </w:r>
            <w:r w:rsidRPr="002E154B">
              <w:t xml:space="preserve">George Brown College Casa Loma </w:t>
            </w:r>
            <w:r>
              <w:t xml:space="preserve">  </w:t>
            </w:r>
            <w:r w:rsidRPr="002E154B">
              <w:t xml:space="preserve">Campus Room </w:t>
            </w:r>
            <w:r>
              <w:t>C410</w:t>
            </w:r>
          </w:p>
          <w:p w14:paraId="5033C42C" w14:textId="5A26B939" w:rsidR="003D554C" w:rsidRDefault="003D554C" w:rsidP="003D554C">
            <w:pPr>
              <w:pStyle w:val="Standard1"/>
              <w:spacing w:before="120" w:after="120"/>
            </w:pPr>
            <w:r>
              <w:t>Agenda: Developing Application</w:t>
            </w:r>
          </w:p>
          <w:p w14:paraId="53031F9E" w14:textId="39E0D3FB" w:rsidR="003D554C" w:rsidRDefault="003D554C" w:rsidP="003D554C">
            <w:pPr>
              <w:pStyle w:val="Standard1"/>
              <w:spacing w:before="120" w:after="120"/>
            </w:pPr>
          </w:p>
          <w:p w14:paraId="01310706" w14:textId="77777777" w:rsidR="003D554C" w:rsidRDefault="003D554C" w:rsidP="003D554C">
            <w:pPr>
              <w:pStyle w:val="Standard1"/>
              <w:spacing w:before="120" w:after="120"/>
            </w:pPr>
          </w:p>
          <w:p w14:paraId="2E8EDEFF" w14:textId="77777777" w:rsidR="003D554C" w:rsidRDefault="003D554C" w:rsidP="003D554C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B7FF398" w14:textId="068FC3F4" w:rsidR="003D554C" w:rsidRDefault="003D554C" w:rsidP="003D554C">
            <w:pPr>
              <w:rPr>
                <w:sz w:val="19"/>
                <w:szCs w:val="19"/>
                <w:lang w:val="en-GB"/>
              </w:rPr>
            </w:pPr>
          </w:p>
          <w:p w14:paraId="545D0E87" w14:textId="767B7C4F" w:rsidR="003D554C" w:rsidRPr="009D6683" w:rsidRDefault="003D554C" w:rsidP="003D554C">
            <w:pPr>
              <w:rPr>
                <w:sz w:val="19"/>
                <w:szCs w:val="19"/>
                <w:lang w:val="en-GB"/>
              </w:rPr>
            </w:pPr>
            <w:r>
              <w:rPr>
                <w:sz w:val="19"/>
                <w:szCs w:val="19"/>
                <w:lang w:val="en-GB"/>
              </w:rPr>
              <w:t xml:space="preserve">Team member 1: </w:t>
            </w:r>
            <w:r w:rsidRPr="009D6683">
              <w:rPr>
                <w:sz w:val="19"/>
                <w:szCs w:val="19"/>
                <w:lang w:val="en-GB"/>
              </w:rPr>
              <w:t>arsalan.farooqui2@georgebrown.ca</w:t>
            </w:r>
          </w:p>
          <w:p w14:paraId="36B0F4F2" w14:textId="35181E4B" w:rsidR="003D554C" w:rsidRPr="009D6683" w:rsidRDefault="003D554C" w:rsidP="003D554C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0D17B0C8" w14:textId="6C4799D0" w:rsidR="003D554C" w:rsidRDefault="003D554C" w:rsidP="003D554C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3 </w:t>
            </w:r>
            <w:hyperlink r:id="rId5" w:history="1">
              <w:r w:rsidRPr="00E463F0">
                <w:rPr>
                  <w:rStyle w:val="Hyperlink"/>
                  <w:sz w:val="19"/>
                  <w:szCs w:val="19"/>
                  <w:lang w:val="en-GB"/>
                </w:rPr>
                <w:t>Giuseppe.Ragusa@georgebrown</w:t>
              </w:r>
            </w:hyperlink>
            <w:r>
              <w:rPr>
                <w:rStyle w:val="Hyperlink"/>
                <w:sz w:val="19"/>
                <w:szCs w:val="19"/>
                <w:lang w:val="en-GB"/>
              </w:rPr>
              <w:t>.ca</w:t>
            </w:r>
          </w:p>
          <w:p w14:paraId="4C905EC5" w14:textId="49CD0A11" w:rsidR="003D554C" w:rsidRPr="0016291E" w:rsidRDefault="003D554C" w:rsidP="003D554C">
            <w:pPr>
              <w:rPr>
                <w:lang w:val="en-GB"/>
              </w:rPr>
            </w:pPr>
            <w:r>
              <w:rPr>
                <w:sz w:val="19"/>
                <w:szCs w:val="19"/>
                <w:lang w:val="en-GB"/>
              </w:rPr>
              <w:t>Team member 4: nga.le@georgebroawn.ca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D554C" w:rsidRDefault="003D554C" w:rsidP="003D554C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D554C" w:rsidRDefault="003D554C" w:rsidP="003D554C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D554C" w:rsidRDefault="003D554C" w:rsidP="003D554C">
            <w:pPr>
              <w:pStyle w:val="Standard1"/>
              <w:spacing w:before="120" w:after="120"/>
            </w:pPr>
          </w:p>
        </w:tc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44B3A"/>
    <w:rsid w:val="00056104"/>
    <w:rsid w:val="00062C8D"/>
    <w:rsid w:val="00073410"/>
    <w:rsid w:val="00087F03"/>
    <w:rsid w:val="000B66C5"/>
    <w:rsid w:val="000D29B9"/>
    <w:rsid w:val="000D31CF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3D554C"/>
    <w:rsid w:val="004070FC"/>
    <w:rsid w:val="00414F8A"/>
    <w:rsid w:val="0043245E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33C3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6DE6"/>
    <w:rsid w:val="007D7312"/>
    <w:rsid w:val="007E19F9"/>
    <w:rsid w:val="008029B4"/>
    <w:rsid w:val="00815FE8"/>
    <w:rsid w:val="00817F5D"/>
    <w:rsid w:val="00830559"/>
    <w:rsid w:val="008540DE"/>
    <w:rsid w:val="00854916"/>
    <w:rsid w:val="008640AB"/>
    <w:rsid w:val="008A7CFF"/>
    <w:rsid w:val="008C34CB"/>
    <w:rsid w:val="008D26FC"/>
    <w:rsid w:val="00914913"/>
    <w:rsid w:val="009C5229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4A6E"/>
    <w:rsid w:val="00C267F1"/>
    <w:rsid w:val="00C354D5"/>
    <w:rsid w:val="00C47E25"/>
    <w:rsid w:val="00C641E4"/>
    <w:rsid w:val="00C73F96"/>
    <w:rsid w:val="00C972B2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useppe.Ragusa@georgebrow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2020-03-12T03:42:00Z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