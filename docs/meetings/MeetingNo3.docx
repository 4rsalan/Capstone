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4920B480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0A6098">
              <w:rPr>
                <w:b/>
                <w:sz w:val="36"/>
                <w:szCs w:val="36"/>
              </w:rPr>
              <w:t>3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43DE67F2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October </w:t>
            </w:r>
            <w:r w:rsidR="000A6098">
              <w:rPr>
                <w:b/>
                <w:sz w:val="24"/>
              </w:rPr>
              <w:t>29</w:t>
            </w:r>
            <w:r w:rsidR="008540DE">
              <w:rPr>
                <w:b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12:30PM</w:t>
            </w:r>
          </w:p>
          <w:p w14:paraId="2A5CDFAB" w14:textId="1973902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C401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516A8B3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066DE7C2" w:rsidR="00782380" w:rsidRDefault="001E1A2C" w:rsidP="00D115B1">
            <w:pPr>
              <w:pStyle w:val="Standard1"/>
              <w:spacing w:before="120" w:after="120"/>
            </w:pPr>
            <w:r>
              <w:t>Previous meeting discussed implementations of wire frames and sorting algorithms in react native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8109" w14:textId="3C7DAFF9" w:rsidR="00782380" w:rsidRDefault="001E1A2C" w:rsidP="00F44F3A">
            <w:pPr>
              <w:pStyle w:val="Standard1"/>
              <w:spacing w:before="120" w:after="120"/>
            </w:pPr>
            <w:r>
              <w:t>Researching implementation of wireframes and sorting algorithm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AFFEA4F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5AD38C55" w:rsidR="00782380" w:rsidRDefault="001E1A2C" w:rsidP="00F44F3A">
            <w:pPr>
              <w:pStyle w:val="Standard1"/>
              <w:spacing w:before="120" w:after="120"/>
            </w:pPr>
            <w:r>
              <w:t>Ongoing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73545A84" w:rsidR="00782380" w:rsidRDefault="001E1A2C" w:rsidP="00F44F3A">
            <w:pPr>
              <w:pStyle w:val="Standard1"/>
              <w:spacing w:before="120" w:after="120"/>
            </w:pPr>
            <w:r>
              <w:t>Research NodeJS email library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F9B274B" w:rsidR="00782380" w:rsidRDefault="001E1A2C" w:rsidP="00F44F3A">
            <w:pPr>
              <w:pStyle w:val="Standard1"/>
              <w:spacing w:before="120" w:after="120"/>
            </w:pPr>
            <w:r>
              <w:t xml:space="preserve">Guiseppe </w:t>
            </w:r>
            <w:r w:rsidR="003202FC">
              <w:t>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12638" w14:textId="3D5F7F9A" w:rsidR="00782380" w:rsidRDefault="002E154B" w:rsidP="00F44F3A">
            <w:pPr>
              <w:pStyle w:val="Standard1"/>
              <w:spacing w:before="120" w:after="120"/>
            </w:pPr>
            <w:r>
              <w:t xml:space="preserve">Tuesday October </w:t>
            </w:r>
            <w:r w:rsidR="001E1A2C">
              <w:t>29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3FBA0" w14:textId="4FAE7F27" w:rsidR="00782380" w:rsidRDefault="002E154B" w:rsidP="00F44F3A">
            <w:pPr>
              <w:pStyle w:val="Standard1"/>
              <w:spacing w:before="120" w:after="120"/>
            </w:pPr>
            <w:r>
              <w:t xml:space="preserve">Tuesday October </w:t>
            </w:r>
            <w:r w:rsidR="001E1A2C">
              <w:t>29</w:t>
            </w:r>
            <w:r>
              <w:t>, 2019</w:t>
            </w:r>
          </w:p>
        </w:tc>
      </w:tr>
      <w:tr w:rsidR="003202FC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3202FC" w:rsidRDefault="003202FC" w:rsidP="003202F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5DB24530" w:rsidR="003202FC" w:rsidRDefault="003202FC" w:rsidP="003202FC">
            <w:pPr>
              <w:pStyle w:val="Standard1"/>
              <w:spacing w:before="120" w:after="120"/>
            </w:pPr>
            <w:r>
              <w:t>Wrote prototype for database schema and UML diagrams for application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0E65DD2" w:rsidR="003202FC" w:rsidRDefault="003202FC" w:rsidP="003202FC">
            <w:pPr>
              <w:pStyle w:val="Standard1"/>
              <w:spacing w:before="120" w:after="120"/>
            </w:pPr>
            <w:r>
              <w:t>Arsalan Farooqui, 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57FE32" w14:textId="2447AE9D" w:rsidR="003202FC" w:rsidRDefault="003202FC" w:rsidP="003202FC">
            <w:pPr>
              <w:pStyle w:val="Standard1"/>
              <w:spacing w:before="120" w:after="120"/>
            </w:pPr>
            <w:r>
              <w:t>Tuesday October 29,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F86B3" w14:textId="01438D2F" w:rsidR="003202FC" w:rsidRDefault="003202FC" w:rsidP="003202FC">
            <w:pPr>
              <w:pStyle w:val="Standard1"/>
              <w:spacing w:before="120" w:after="120"/>
            </w:pPr>
            <w:r>
              <w:t>Tuesday October 29, 2019</w:t>
            </w:r>
          </w:p>
        </w:tc>
      </w:tr>
      <w:tr w:rsidR="003202FC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3202FC" w:rsidRDefault="003202FC" w:rsidP="003202F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15D15495" w:rsidR="003202FC" w:rsidRDefault="003202FC" w:rsidP="003202FC">
            <w:pPr>
              <w:pStyle w:val="Standard1"/>
              <w:spacing w:before="120" w:after="120"/>
            </w:pPr>
            <w:r>
              <w:t>Work on Sprint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0FD6CE98" w:rsidR="003202FC" w:rsidRDefault="003202FC" w:rsidP="003202FC">
            <w:pPr>
              <w:pStyle w:val="Standard1"/>
              <w:spacing w:before="120" w:after="120"/>
            </w:pPr>
            <w:r>
              <w:t>Guiseppe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9004D" w14:textId="36A69DE9" w:rsidR="003202FC" w:rsidRDefault="003202FC" w:rsidP="003202FC">
            <w:pPr>
              <w:pStyle w:val="Standard1"/>
              <w:spacing w:before="120" w:after="120"/>
            </w:pPr>
            <w:r>
              <w:t>Tuesday October 29,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DD8D8C" w14:textId="522D5483" w:rsidR="003202FC" w:rsidRDefault="003202FC" w:rsidP="003202FC">
            <w:pPr>
              <w:pStyle w:val="Standard1"/>
              <w:spacing w:before="120" w:after="120"/>
            </w:pPr>
            <w:r>
              <w:t>Tuesday October 29, 2019</w:t>
            </w:r>
          </w:p>
        </w:tc>
      </w:tr>
      <w:tr w:rsidR="003202FC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3202FC" w:rsidRDefault="003202FC" w:rsidP="003202F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1DA23EDA" w:rsidR="003202FC" w:rsidRDefault="003202FC" w:rsidP="003202FC">
            <w:pPr>
              <w:pStyle w:val="Standard1"/>
              <w:spacing w:before="120" w:after="120"/>
            </w:pPr>
            <w:r>
              <w:t>Date: Tuesday October 29, 2019</w:t>
            </w:r>
          </w:p>
          <w:p w14:paraId="2330141E" w14:textId="721F7645" w:rsidR="003202FC" w:rsidRDefault="003202FC" w:rsidP="003202FC">
            <w:pPr>
              <w:pStyle w:val="Standard1"/>
              <w:spacing w:before="120" w:after="120"/>
            </w:pPr>
            <w:r>
              <w:t>Time: 12:30PM</w:t>
            </w:r>
          </w:p>
          <w:p w14:paraId="06808F54" w14:textId="657D6147" w:rsidR="003202FC" w:rsidRDefault="003202FC" w:rsidP="003202FC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>Campus Room C401</w:t>
            </w:r>
          </w:p>
          <w:p w14:paraId="0D07477C" w14:textId="53E0F581" w:rsidR="003202FC" w:rsidRDefault="003202FC" w:rsidP="003202FC">
            <w:pPr>
              <w:pStyle w:val="Standard1"/>
              <w:spacing w:before="120" w:after="120"/>
            </w:pPr>
            <w:r>
              <w:t xml:space="preserve">Agenda: </w:t>
            </w:r>
            <w:r w:rsidR="00A57489">
              <w:t>Project documentation and diagrams</w:t>
            </w:r>
            <w:bookmarkStart w:id="5" w:name="_GoBack"/>
            <w:bookmarkEnd w:id="5"/>
          </w:p>
          <w:p w14:paraId="6B4E1BD6" w14:textId="55FC818F" w:rsidR="003202FC" w:rsidRDefault="003202FC" w:rsidP="003202FC">
            <w:pPr>
              <w:pStyle w:val="Standard1"/>
              <w:spacing w:before="120" w:after="120"/>
            </w:pPr>
          </w:p>
          <w:p w14:paraId="53031F9E" w14:textId="39E0D3FB" w:rsidR="003202FC" w:rsidRDefault="003202FC" w:rsidP="003202FC">
            <w:pPr>
              <w:pStyle w:val="Standard1"/>
              <w:spacing w:before="120" w:after="120"/>
            </w:pPr>
          </w:p>
          <w:p w14:paraId="01310706" w14:textId="77777777" w:rsidR="003202FC" w:rsidRDefault="003202FC" w:rsidP="003202FC">
            <w:pPr>
              <w:pStyle w:val="Standard1"/>
              <w:spacing w:before="120" w:after="120"/>
            </w:pPr>
          </w:p>
          <w:p w14:paraId="2E8EDEFF" w14:textId="77777777" w:rsidR="003202FC" w:rsidRDefault="003202FC" w:rsidP="003202FC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3202FC" w:rsidRPr="0068006E" w:rsidRDefault="003202FC" w:rsidP="003202FC">
            <w:pPr>
              <w:rPr>
                <w:b/>
                <w:lang w:val="en-GB"/>
              </w:rPr>
            </w:pPr>
          </w:p>
          <w:p w14:paraId="3B7FF398" w14:textId="502F5D82" w:rsidR="003202FC" w:rsidRPr="009D6683" w:rsidRDefault="003202FC" w:rsidP="003202FC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1: arsalan.farooqui2@georgebrown.ca</w:t>
            </w:r>
          </w:p>
          <w:p w14:paraId="36B0F4F2" w14:textId="35181E4B" w:rsidR="003202FC" w:rsidRPr="009D6683" w:rsidRDefault="003202FC" w:rsidP="003202FC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3202FC" w:rsidRPr="0016291E" w:rsidRDefault="003202FC" w:rsidP="003202FC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 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3202FC" w:rsidRDefault="003202FC" w:rsidP="003202FC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3202FC" w:rsidRDefault="003202FC" w:rsidP="003202FC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3202FC" w:rsidRDefault="003202FC" w:rsidP="003202FC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A6098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1A2C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7406"/>
    <w:rsid w:val="003202FC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540DE"/>
    <w:rsid w:val="008A7CFF"/>
    <w:rsid w:val="008C34CB"/>
    <w:rsid w:val="00914913"/>
    <w:rsid w:val="009D6683"/>
    <w:rsid w:val="009D7B44"/>
    <w:rsid w:val="009E187C"/>
    <w:rsid w:val="009E5D4F"/>
    <w:rsid w:val="00A12251"/>
    <w:rsid w:val="00A245F2"/>
    <w:rsid w:val="00A57489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