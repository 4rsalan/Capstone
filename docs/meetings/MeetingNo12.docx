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0661F211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43245E">
              <w:rPr>
                <w:b/>
                <w:sz w:val="36"/>
                <w:szCs w:val="36"/>
              </w:rPr>
              <w:t>I</w:t>
            </w:r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4FEB066A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C47E25">
              <w:rPr>
                <w:b/>
                <w:sz w:val="36"/>
                <w:szCs w:val="36"/>
              </w:rPr>
              <w:t>1</w:t>
            </w:r>
            <w:r w:rsidR="0043245E">
              <w:rPr>
                <w:b/>
                <w:sz w:val="36"/>
                <w:szCs w:val="36"/>
              </w:rPr>
              <w:t>1</w:t>
            </w:r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24A864" w14:textId="6BD868E5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540DE">
              <w:rPr>
                <w:b/>
                <w:sz w:val="24"/>
              </w:rPr>
              <w:t xml:space="preserve">Tuesday </w:t>
            </w:r>
            <w:r w:rsidR="0043245E">
              <w:rPr>
                <w:b/>
                <w:sz w:val="24"/>
              </w:rPr>
              <w:t xml:space="preserve">February </w:t>
            </w:r>
            <w:r w:rsidR="00D510EA">
              <w:rPr>
                <w:b/>
                <w:sz w:val="24"/>
              </w:rPr>
              <w:t>11</w:t>
            </w:r>
            <w:r w:rsidR="00D84F0E">
              <w:rPr>
                <w:b/>
                <w:sz w:val="24"/>
              </w:rPr>
              <w:t>th</w:t>
            </w:r>
            <w:r w:rsidR="008540DE">
              <w:rPr>
                <w:b/>
                <w:sz w:val="24"/>
              </w:rPr>
              <w:t>, 20</w:t>
            </w:r>
            <w:r w:rsidR="00D84F0E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8540DE">
              <w:rPr>
                <w:b/>
                <w:sz w:val="24"/>
              </w:rPr>
              <w:t xml:space="preserve"> 1</w:t>
            </w:r>
            <w:r w:rsidR="00D84F0E">
              <w:rPr>
                <w:b/>
                <w:sz w:val="24"/>
              </w:rPr>
              <w:t>0</w:t>
            </w:r>
            <w:r w:rsidR="008540DE">
              <w:rPr>
                <w:b/>
                <w:sz w:val="24"/>
              </w:rPr>
              <w:t>:30PM</w:t>
            </w:r>
          </w:p>
          <w:p w14:paraId="2A5CDFAB" w14:textId="14FC7265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</w:t>
            </w:r>
            <w:r w:rsidR="0043245E">
              <w:rPr>
                <w:b/>
                <w:sz w:val="24"/>
              </w:rPr>
              <w:t xml:space="preserve"> Building C Floor 4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0DA87CBF" w14:textId="7F1DAD85" w:rsidR="0043245E" w:rsidRDefault="0043245E" w:rsidP="008540DE">
            <w:pPr>
              <w:pStyle w:val="Standard1"/>
            </w:pPr>
            <w:r>
              <w:t>Team member 1: Arsalan Farooqui</w:t>
            </w:r>
          </w:p>
          <w:p w14:paraId="741960E8" w14:textId="206EADBA" w:rsidR="008540DE" w:rsidRDefault="00782380" w:rsidP="008540DE">
            <w:pPr>
              <w:pStyle w:val="Standard1"/>
            </w:pPr>
            <w:r>
              <w:t xml:space="preserve">Team member </w:t>
            </w:r>
            <w:r w:rsidR="0043245E">
              <w:t>2</w:t>
            </w:r>
            <w:r>
              <w:t>:</w:t>
            </w:r>
            <w:r w:rsidR="008540DE">
              <w:t xml:space="preserve"> Andrew Cobb</w:t>
            </w:r>
          </w:p>
          <w:p w14:paraId="4C6C4AA6" w14:textId="3E007CBF" w:rsidR="00D84F0E" w:rsidRDefault="008540DE" w:rsidP="00275E67">
            <w:pPr>
              <w:pStyle w:val="Standard1"/>
            </w:pPr>
            <w:r>
              <w:t xml:space="preserve">Team member </w:t>
            </w:r>
            <w:r w:rsidR="0043245E">
              <w:t>3</w:t>
            </w:r>
            <w:r>
              <w:t xml:space="preserve">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       </w:t>
            </w:r>
          </w:p>
          <w:p w14:paraId="75667D74" w14:textId="30712394" w:rsidR="00782380" w:rsidRDefault="00D84F0E" w:rsidP="00275E67">
            <w:pPr>
              <w:pStyle w:val="Standard1"/>
            </w:pPr>
            <w:r>
              <w:t xml:space="preserve">Team member </w:t>
            </w:r>
            <w:r w:rsidR="0043245E">
              <w:t>4</w:t>
            </w:r>
            <w:r>
              <w:t xml:space="preserve">: </w:t>
            </w:r>
            <w:r w:rsidRPr="00D84F0E">
              <w:t>Nga Le</w:t>
            </w:r>
            <w:r w:rsidR="00782380">
              <w:t xml:space="preserve">                    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3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27CDFFAC" w:rsidR="00782380" w:rsidRDefault="0043245E" w:rsidP="00D115B1">
            <w:pPr>
              <w:pStyle w:val="Standard1"/>
              <w:spacing w:before="120" w:after="120"/>
            </w:pPr>
            <w:r>
              <w:t>Continue roles assigned to team members from previous meeting, mainly continued development of application and features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CD7B9" w14:textId="56221945" w:rsidR="00044B3A" w:rsidRDefault="0043245E" w:rsidP="00F44F3A">
            <w:pPr>
              <w:pStyle w:val="Standard1"/>
              <w:spacing w:before="120" w:after="120"/>
            </w:pPr>
            <w:r>
              <w:t xml:space="preserve">Giuseppe Ragusa: </w:t>
            </w:r>
            <w:r w:rsidR="00D510EA">
              <w:t>Improve and modularize classes and layout of the Ready Screen</w:t>
            </w:r>
          </w:p>
          <w:p w14:paraId="6DC7A239" w14:textId="022C729C" w:rsidR="0043245E" w:rsidRDefault="0043245E" w:rsidP="00F44F3A">
            <w:pPr>
              <w:pStyle w:val="Standard1"/>
              <w:spacing w:before="120" w:after="120"/>
            </w:pPr>
            <w:r>
              <w:t xml:space="preserve">Nga: </w:t>
            </w:r>
            <w:r w:rsidR="00D510EA">
              <w:t>Resolve issues with emulator in iOS environment, refactoring of CRUD for a react native environment</w:t>
            </w:r>
          </w:p>
          <w:p w14:paraId="413A67D2" w14:textId="77777777" w:rsidR="0043245E" w:rsidRDefault="0043245E" w:rsidP="00F44F3A">
            <w:pPr>
              <w:pStyle w:val="Standard1"/>
              <w:spacing w:before="120" w:after="120"/>
            </w:pPr>
            <w:r>
              <w:t>Andrew Cobb</w:t>
            </w:r>
            <w:r w:rsidR="00D510EA">
              <w:t xml:space="preserve"> </w:t>
            </w:r>
            <w:r w:rsidR="00D510EA">
              <w:t>Debug issues with Database, continue development of other tables</w:t>
            </w:r>
          </w:p>
          <w:p w14:paraId="1D408109" w14:textId="6B10B31A" w:rsidR="00D510EA" w:rsidRDefault="00D510EA" w:rsidP="00F44F3A">
            <w:pPr>
              <w:pStyle w:val="Standard1"/>
              <w:spacing w:before="120" w:after="120"/>
            </w:pPr>
            <w:r>
              <w:t xml:space="preserve">Arsalan Farooqui: </w:t>
            </w:r>
            <w:r>
              <w:t>Test current application for bugs, overall functionality for first Demo, assist with database debugging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73D21986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1C106C89" w:rsidR="00782380" w:rsidRDefault="0043245E" w:rsidP="00F44F3A">
            <w:pPr>
              <w:pStyle w:val="Standard1"/>
              <w:spacing w:before="120" w:after="120"/>
            </w:pPr>
            <w:r>
              <w:t>Most tasks completed, Database still in development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F7419C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F7419C" w:rsidRDefault="00F7419C" w:rsidP="00F7419C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29326D1C" w:rsidR="00F7419C" w:rsidRDefault="00F7419C" w:rsidP="00F7419C">
            <w:pPr>
              <w:pStyle w:val="Standard1"/>
              <w:spacing w:before="120" w:after="120"/>
            </w:pPr>
            <w:r>
              <w:t>Work on Ready Sc</w:t>
            </w:r>
            <w:r w:rsidR="00CC34FF">
              <w:t>reen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279A72AF" w:rsidR="00F7419C" w:rsidRDefault="00F7419C" w:rsidP="00F7419C">
            <w:pPr>
              <w:pStyle w:val="Standard1"/>
              <w:spacing w:before="120" w:after="120"/>
            </w:pPr>
            <w:r>
              <w:t>Giuseppe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D861C" w14:textId="77777777" w:rsidR="00F7419C" w:rsidRDefault="00F7419C" w:rsidP="00F7419C">
            <w:pPr>
              <w:pStyle w:val="Standard1"/>
              <w:spacing w:before="120" w:after="120"/>
            </w:pPr>
            <w:r>
              <w:t>Tuesday</w:t>
            </w:r>
          </w:p>
          <w:p w14:paraId="49012638" w14:textId="01E4364E" w:rsidR="00F7419C" w:rsidRDefault="00F7419C" w:rsidP="00F7419C">
            <w:pPr>
              <w:pStyle w:val="Standard1"/>
              <w:spacing w:before="120" w:after="120"/>
            </w:pPr>
            <w:r>
              <w:t>February 11</w:t>
            </w:r>
            <w:r w:rsidRPr="00B86574">
              <w:rPr>
                <w:vertAlign w:val="superscript"/>
              </w:rPr>
              <w:t>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E5A61" w14:textId="77777777" w:rsidR="00F7419C" w:rsidRDefault="00F7419C" w:rsidP="00F7419C">
            <w:pPr>
              <w:pStyle w:val="Standard1"/>
              <w:spacing w:before="120" w:after="120"/>
            </w:pPr>
            <w:r>
              <w:t>Tuesday</w:t>
            </w:r>
          </w:p>
          <w:p w14:paraId="4C23FBA0" w14:textId="5A6E3153" w:rsidR="00F7419C" w:rsidRDefault="00F7419C" w:rsidP="00F7419C">
            <w:pPr>
              <w:pStyle w:val="Standard1"/>
              <w:spacing w:before="120" w:after="120"/>
            </w:pPr>
            <w:r>
              <w:t>February 11</w:t>
            </w:r>
            <w:r w:rsidRPr="00B86574">
              <w:rPr>
                <w:vertAlign w:val="superscript"/>
              </w:rPr>
              <w:t>h</w:t>
            </w:r>
            <w:r>
              <w:t>, 2020</w:t>
            </w:r>
          </w:p>
        </w:tc>
      </w:tr>
      <w:tr w:rsidR="00F7419C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F7419C" w:rsidRDefault="00F7419C" w:rsidP="00F7419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6ACB47CB" w:rsidR="00F7419C" w:rsidRDefault="00F7419C" w:rsidP="00F7419C">
            <w:pPr>
              <w:pStyle w:val="Standard1"/>
              <w:spacing w:before="120" w:after="120"/>
            </w:pPr>
            <w:r>
              <w:t>Begin implementing adding teammates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47D5454B" w:rsidR="00F7419C" w:rsidRDefault="00F7419C" w:rsidP="00F7419C">
            <w:pPr>
              <w:pStyle w:val="Standard1"/>
              <w:spacing w:before="120" w:after="120"/>
            </w:pPr>
            <w:r>
              <w:t>Nga Le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A6516F" w14:textId="77777777" w:rsidR="00F7419C" w:rsidRDefault="00F7419C" w:rsidP="00F7419C">
            <w:pPr>
              <w:pStyle w:val="Standard1"/>
              <w:spacing w:before="120" w:after="120"/>
            </w:pPr>
            <w:r>
              <w:t>Tuesday</w:t>
            </w:r>
          </w:p>
          <w:p w14:paraId="0A57FE32" w14:textId="058EBC36" w:rsidR="00F7419C" w:rsidRDefault="00F7419C" w:rsidP="00F7419C">
            <w:pPr>
              <w:pStyle w:val="Standard1"/>
              <w:spacing w:before="120" w:after="120"/>
            </w:pPr>
            <w:r>
              <w:t>February 11</w:t>
            </w:r>
            <w:r w:rsidRPr="00B86574">
              <w:rPr>
                <w:vertAlign w:val="superscript"/>
              </w:rPr>
              <w:t>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69A7AC" w14:textId="77777777" w:rsidR="00F7419C" w:rsidRDefault="00F7419C" w:rsidP="00F7419C">
            <w:pPr>
              <w:pStyle w:val="Standard1"/>
              <w:spacing w:before="120" w:after="120"/>
            </w:pPr>
            <w:r>
              <w:t>Tuesday</w:t>
            </w:r>
          </w:p>
          <w:p w14:paraId="6CBF86B3" w14:textId="4E527249" w:rsidR="00F7419C" w:rsidRDefault="00F7419C" w:rsidP="00F7419C">
            <w:pPr>
              <w:pStyle w:val="Standard1"/>
              <w:spacing w:before="120" w:after="120"/>
            </w:pPr>
            <w:r>
              <w:t>February 11</w:t>
            </w:r>
            <w:r w:rsidRPr="00B86574">
              <w:rPr>
                <w:vertAlign w:val="superscript"/>
              </w:rPr>
              <w:t>h</w:t>
            </w:r>
            <w:r>
              <w:t>, 2020</w:t>
            </w:r>
          </w:p>
        </w:tc>
      </w:tr>
      <w:tr w:rsidR="00F7419C" w14:paraId="178C0C3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2B4BD" w14:textId="77777777" w:rsidR="00F7419C" w:rsidRDefault="00F7419C" w:rsidP="00F7419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8A6D" w14:textId="145F55A6" w:rsidR="00F7419C" w:rsidRDefault="00F7419C" w:rsidP="00F7419C">
            <w:pPr>
              <w:pStyle w:val="Standard1"/>
              <w:spacing w:before="120" w:after="120"/>
            </w:pPr>
            <w:r>
              <w:t>Debug issues with Database, continue development of other tables while focusing on teammates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77AA6" w14:textId="33FBBEE5" w:rsidR="00F7419C" w:rsidRDefault="00F7419C" w:rsidP="00F7419C">
            <w:pPr>
              <w:pStyle w:val="Standard1"/>
              <w:spacing w:before="120" w:after="120"/>
            </w:pPr>
            <w:r>
              <w:t>Andrew Cobb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BB6693" w14:textId="77777777" w:rsidR="00F7419C" w:rsidRDefault="00F7419C" w:rsidP="00F7419C">
            <w:pPr>
              <w:pStyle w:val="Standard1"/>
              <w:spacing w:before="120" w:after="120"/>
            </w:pPr>
            <w:r>
              <w:t>Tuesday</w:t>
            </w:r>
          </w:p>
          <w:p w14:paraId="7789004D" w14:textId="135AF863" w:rsidR="00F7419C" w:rsidRDefault="00F7419C" w:rsidP="00F7419C">
            <w:pPr>
              <w:pStyle w:val="Standard1"/>
              <w:spacing w:before="120" w:after="120"/>
            </w:pPr>
            <w:r>
              <w:t xml:space="preserve">February </w:t>
            </w:r>
            <w:r>
              <w:lastRenderedPageBreak/>
              <w:t>11</w:t>
            </w:r>
            <w:r w:rsidRPr="00B86574">
              <w:rPr>
                <w:vertAlign w:val="superscript"/>
              </w:rPr>
              <w:t>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C00BCD" w14:textId="77777777" w:rsidR="00F7419C" w:rsidRDefault="00F7419C" w:rsidP="00F7419C">
            <w:pPr>
              <w:pStyle w:val="Standard1"/>
              <w:spacing w:before="120" w:after="120"/>
            </w:pPr>
            <w:r>
              <w:lastRenderedPageBreak/>
              <w:t>Tuesday</w:t>
            </w:r>
          </w:p>
          <w:p w14:paraId="5DDD8D8C" w14:textId="4791797C" w:rsidR="00F7419C" w:rsidRDefault="00F7419C" w:rsidP="00F7419C">
            <w:pPr>
              <w:pStyle w:val="Standard1"/>
              <w:spacing w:before="120" w:after="120"/>
            </w:pPr>
            <w:r>
              <w:t xml:space="preserve">February </w:t>
            </w:r>
            <w:r>
              <w:lastRenderedPageBreak/>
              <w:t>11</w:t>
            </w:r>
            <w:r w:rsidRPr="00B86574">
              <w:rPr>
                <w:vertAlign w:val="superscript"/>
              </w:rPr>
              <w:t>h</w:t>
            </w:r>
            <w:r>
              <w:t>, 2020</w:t>
            </w:r>
          </w:p>
        </w:tc>
      </w:tr>
      <w:tr w:rsidR="00F7419C" w14:paraId="66C92BC5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4AC16" w14:textId="699621F9" w:rsidR="00F7419C" w:rsidRDefault="00F7419C" w:rsidP="00F7419C">
            <w:pPr>
              <w:pStyle w:val="Standard1"/>
              <w:spacing w:before="120" w:after="120"/>
            </w:pPr>
            <w:r>
              <w:lastRenderedPageBreak/>
              <w:t>Item # 4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BA89ED" w14:textId="55403144" w:rsidR="00F7419C" w:rsidRDefault="00F7419C" w:rsidP="00F7419C">
            <w:pPr>
              <w:pStyle w:val="Standard1"/>
              <w:spacing w:before="120" w:after="120"/>
            </w:pPr>
            <w:r>
              <w:t>Create mock data for team screen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A434F" w14:textId="3D910175" w:rsidR="00F7419C" w:rsidRDefault="00F7419C" w:rsidP="00F7419C">
            <w:pPr>
              <w:pStyle w:val="Standard1"/>
              <w:spacing w:before="120" w:after="120"/>
            </w:pPr>
            <w:r>
              <w:t>Arsalan Farooqui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715BB9" w14:textId="77777777" w:rsidR="00F7419C" w:rsidRDefault="00F7419C" w:rsidP="00F7419C">
            <w:pPr>
              <w:pStyle w:val="Standard1"/>
              <w:spacing w:before="120" w:after="120"/>
            </w:pPr>
            <w:r>
              <w:t>Tuesday</w:t>
            </w:r>
          </w:p>
          <w:p w14:paraId="0D04EB12" w14:textId="65D89BD3" w:rsidR="00F7419C" w:rsidRDefault="00F7419C" w:rsidP="00F7419C">
            <w:pPr>
              <w:pStyle w:val="Standard1"/>
              <w:spacing w:before="120" w:after="120"/>
            </w:pPr>
            <w:r>
              <w:t>February 11</w:t>
            </w:r>
            <w:bookmarkStart w:id="5" w:name="_GoBack"/>
            <w:bookmarkEnd w:id="5"/>
            <w:r w:rsidRPr="00B86574">
              <w:rPr>
                <w:vertAlign w:val="superscript"/>
              </w:rPr>
              <w:t>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264E98" w14:textId="77777777" w:rsidR="00F7419C" w:rsidRDefault="00F7419C" w:rsidP="00F7419C">
            <w:pPr>
              <w:pStyle w:val="Standard1"/>
              <w:spacing w:before="120" w:after="120"/>
            </w:pPr>
            <w:r>
              <w:t>Tuesday</w:t>
            </w:r>
          </w:p>
          <w:p w14:paraId="10BABBF4" w14:textId="2AA21BED" w:rsidR="00F7419C" w:rsidRDefault="00F7419C" w:rsidP="00F7419C">
            <w:pPr>
              <w:pStyle w:val="Standard1"/>
              <w:spacing w:before="120" w:after="120"/>
            </w:pPr>
            <w:r>
              <w:t>February 11</w:t>
            </w:r>
            <w:r w:rsidRPr="00B86574">
              <w:rPr>
                <w:vertAlign w:val="superscript"/>
              </w:rPr>
              <w:t>h</w:t>
            </w:r>
            <w:r>
              <w:t>, 2020</w:t>
            </w:r>
          </w:p>
        </w:tc>
      </w:tr>
      <w:tr w:rsidR="00F7419C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F7419C" w:rsidRDefault="00F7419C" w:rsidP="00F7419C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07477C" w14:textId="5950CFFD" w:rsidR="00F7419C" w:rsidRDefault="00F7419C" w:rsidP="00F7419C">
            <w:pPr>
              <w:pStyle w:val="Standard1"/>
              <w:spacing w:before="120" w:after="120"/>
            </w:pPr>
            <w:r>
              <w:t>Date: Tuesday, February 18, 2020</w:t>
            </w:r>
          </w:p>
          <w:p w14:paraId="6B4E1BD6" w14:textId="2173FD17" w:rsidR="00F7419C" w:rsidRDefault="00F7419C" w:rsidP="00F7419C">
            <w:pPr>
              <w:pStyle w:val="Standard1"/>
              <w:spacing w:before="120" w:after="120"/>
            </w:pPr>
            <w:r>
              <w:t>Time: 10:00 PM</w:t>
            </w:r>
          </w:p>
          <w:p w14:paraId="3C780C1B" w14:textId="1E7D83BE" w:rsidR="00F7419C" w:rsidRDefault="00F7419C" w:rsidP="00F7419C">
            <w:pPr>
              <w:pStyle w:val="Standard1"/>
              <w:spacing w:before="120" w:after="120"/>
            </w:pPr>
            <w:r>
              <w:t xml:space="preserve">Location: </w:t>
            </w:r>
            <w:r w:rsidRPr="002E154B">
              <w:t xml:space="preserve">George Brown College Casa Loma </w:t>
            </w:r>
            <w:r>
              <w:t xml:space="preserve">  </w:t>
            </w:r>
            <w:r w:rsidRPr="002E154B">
              <w:t xml:space="preserve">Campus Room </w:t>
            </w:r>
            <w:r>
              <w:t>C410</w:t>
            </w:r>
          </w:p>
          <w:p w14:paraId="5033C42C" w14:textId="5A26B939" w:rsidR="00F7419C" w:rsidRDefault="00F7419C" w:rsidP="00F7419C">
            <w:pPr>
              <w:pStyle w:val="Standard1"/>
              <w:spacing w:before="120" w:after="120"/>
            </w:pPr>
            <w:r>
              <w:t>Agenda: Developing Application</w:t>
            </w:r>
          </w:p>
          <w:p w14:paraId="53031F9E" w14:textId="39E0D3FB" w:rsidR="00F7419C" w:rsidRDefault="00F7419C" w:rsidP="00F7419C">
            <w:pPr>
              <w:pStyle w:val="Standard1"/>
              <w:spacing w:before="120" w:after="120"/>
            </w:pPr>
          </w:p>
          <w:p w14:paraId="01310706" w14:textId="77777777" w:rsidR="00F7419C" w:rsidRDefault="00F7419C" w:rsidP="00F7419C">
            <w:pPr>
              <w:pStyle w:val="Standard1"/>
              <w:spacing w:before="120" w:after="120"/>
            </w:pPr>
          </w:p>
          <w:p w14:paraId="2E8EDEFF" w14:textId="77777777" w:rsidR="00F7419C" w:rsidRDefault="00F7419C" w:rsidP="00F7419C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B7FF398" w14:textId="068FC3F4" w:rsidR="00F7419C" w:rsidRDefault="00F7419C" w:rsidP="00F7419C">
            <w:pPr>
              <w:rPr>
                <w:sz w:val="19"/>
                <w:szCs w:val="19"/>
                <w:lang w:val="en-GB"/>
              </w:rPr>
            </w:pPr>
          </w:p>
          <w:p w14:paraId="545D0E87" w14:textId="767B7C4F" w:rsidR="00F7419C" w:rsidRPr="009D6683" w:rsidRDefault="00F7419C" w:rsidP="00F7419C">
            <w:pPr>
              <w:rPr>
                <w:sz w:val="19"/>
                <w:szCs w:val="19"/>
                <w:lang w:val="en-GB"/>
              </w:rPr>
            </w:pPr>
            <w:r>
              <w:rPr>
                <w:sz w:val="19"/>
                <w:szCs w:val="19"/>
                <w:lang w:val="en-GB"/>
              </w:rPr>
              <w:t xml:space="preserve">Team member 1: </w:t>
            </w:r>
            <w:r w:rsidRPr="009D6683">
              <w:rPr>
                <w:sz w:val="19"/>
                <w:szCs w:val="19"/>
                <w:lang w:val="en-GB"/>
              </w:rPr>
              <w:t>arsalan.farooqui2@georgebrown.ca</w:t>
            </w:r>
          </w:p>
          <w:p w14:paraId="36B0F4F2" w14:textId="35181E4B" w:rsidR="00F7419C" w:rsidRPr="009D6683" w:rsidRDefault="00F7419C" w:rsidP="00F7419C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2:</w:t>
            </w:r>
            <w:r>
              <w:rPr>
                <w:sz w:val="19"/>
                <w:szCs w:val="19"/>
                <w:lang w:val="en-GB"/>
              </w:rPr>
              <w:t xml:space="preserve"> </w:t>
            </w:r>
            <w:r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0D17B0C8" w14:textId="6C4799D0" w:rsidR="00F7419C" w:rsidRDefault="00F7419C" w:rsidP="00F7419C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 xml:space="preserve">Team member 3 </w:t>
            </w:r>
            <w:hyperlink r:id="rId5" w:history="1">
              <w:r w:rsidRPr="00E463F0">
                <w:rPr>
                  <w:rStyle w:val="Hyperlink"/>
                  <w:sz w:val="19"/>
                  <w:szCs w:val="19"/>
                  <w:lang w:val="en-GB"/>
                </w:rPr>
                <w:t>Giuseppe.Ragusa@georgebrown</w:t>
              </w:r>
            </w:hyperlink>
            <w:r>
              <w:rPr>
                <w:rStyle w:val="Hyperlink"/>
                <w:sz w:val="19"/>
                <w:szCs w:val="19"/>
                <w:lang w:val="en-GB"/>
              </w:rPr>
              <w:t>.ca</w:t>
            </w:r>
          </w:p>
          <w:p w14:paraId="4C905EC5" w14:textId="49CD0A11" w:rsidR="00F7419C" w:rsidRPr="0016291E" w:rsidRDefault="00F7419C" w:rsidP="00F7419C">
            <w:pPr>
              <w:rPr>
                <w:lang w:val="en-GB"/>
              </w:rPr>
            </w:pPr>
            <w:r>
              <w:rPr>
                <w:sz w:val="19"/>
                <w:szCs w:val="19"/>
                <w:lang w:val="en-GB"/>
              </w:rPr>
              <w:t>Team member 4: nga.le@georgebroawn.ca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F7419C" w:rsidRDefault="00F7419C" w:rsidP="00F7419C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F7419C" w:rsidRDefault="00F7419C" w:rsidP="00F7419C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F7419C" w:rsidRDefault="00F7419C" w:rsidP="00F7419C">
            <w:pPr>
              <w:pStyle w:val="Standard1"/>
              <w:spacing w:before="120" w:after="120"/>
            </w:pPr>
          </w:p>
        </w:tc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44B3A"/>
    <w:rsid w:val="00056104"/>
    <w:rsid w:val="00062C8D"/>
    <w:rsid w:val="00073410"/>
    <w:rsid w:val="00087F03"/>
    <w:rsid w:val="000B66C5"/>
    <w:rsid w:val="000D29B9"/>
    <w:rsid w:val="000E09BF"/>
    <w:rsid w:val="000E1E0D"/>
    <w:rsid w:val="00120431"/>
    <w:rsid w:val="0012691A"/>
    <w:rsid w:val="00136D2C"/>
    <w:rsid w:val="0016291E"/>
    <w:rsid w:val="00174D9F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1C86"/>
    <w:rsid w:val="00275E67"/>
    <w:rsid w:val="00285969"/>
    <w:rsid w:val="00293F91"/>
    <w:rsid w:val="00294FF1"/>
    <w:rsid w:val="002A2348"/>
    <w:rsid w:val="002B07CD"/>
    <w:rsid w:val="002B3F36"/>
    <w:rsid w:val="002E154B"/>
    <w:rsid w:val="002E4C88"/>
    <w:rsid w:val="002F2A5F"/>
    <w:rsid w:val="0031431D"/>
    <w:rsid w:val="00317406"/>
    <w:rsid w:val="00325770"/>
    <w:rsid w:val="00356405"/>
    <w:rsid w:val="00386AD2"/>
    <w:rsid w:val="003D0276"/>
    <w:rsid w:val="003D2877"/>
    <w:rsid w:val="004070FC"/>
    <w:rsid w:val="00414F8A"/>
    <w:rsid w:val="0043245E"/>
    <w:rsid w:val="00445966"/>
    <w:rsid w:val="00476EF0"/>
    <w:rsid w:val="004C7374"/>
    <w:rsid w:val="004E2405"/>
    <w:rsid w:val="00511D79"/>
    <w:rsid w:val="00534F83"/>
    <w:rsid w:val="00561F54"/>
    <w:rsid w:val="00564447"/>
    <w:rsid w:val="005867DD"/>
    <w:rsid w:val="005A14B5"/>
    <w:rsid w:val="005C44D4"/>
    <w:rsid w:val="005F3F0E"/>
    <w:rsid w:val="006302FF"/>
    <w:rsid w:val="00641B79"/>
    <w:rsid w:val="006434AF"/>
    <w:rsid w:val="00657935"/>
    <w:rsid w:val="006633C3"/>
    <w:rsid w:val="0066588B"/>
    <w:rsid w:val="00667F7F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6DE6"/>
    <w:rsid w:val="007D7312"/>
    <w:rsid w:val="007E19F9"/>
    <w:rsid w:val="008029B4"/>
    <w:rsid w:val="00815FE8"/>
    <w:rsid w:val="00817F5D"/>
    <w:rsid w:val="00830559"/>
    <w:rsid w:val="008540DE"/>
    <w:rsid w:val="00854916"/>
    <w:rsid w:val="008640AB"/>
    <w:rsid w:val="008A7CFF"/>
    <w:rsid w:val="008C34CB"/>
    <w:rsid w:val="00914913"/>
    <w:rsid w:val="009C5229"/>
    <w:rsid w:val="009D6683"/>
    <w:rsid w:val="009D7B44"/>
    <w:rsid w:val="009E187C"/>
    <w:rsid w:val="009E5D4F"/>
    <w:rsid w:val="00A01065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86574"/>
    <w:rsid w:val="00BA081D"/>
    <w:rsid w:val="00BB4775"/>
    <w:rsid w:val="00C267F1"/>
    <w:rsid w:val="00C354D5"/>
    <w:rsid w:val="00C47E25"/>
    <w:rsid w:val="00C641E4"/>
    <w:rsid w:val="00C73F96"/>
    <w:rsid w:val="00CC34FF"/>
    <w:rsid w:val="00CD13BB"/>
    <w:rsid w:val="00D115B1"/>
    <w:rsid w:val="00D510EA"/>
    <w:rsid w:val="00D6131C"/>
    <w:rsid w:val="00D64A49"/>
    <w:rsid w:val="00D66AF9"/>
    <w:rsid w:val="00D84F0E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419C"/>
    <w:rsid w:val="00F76EEE"/>
    <w:rsid w:val="00FC3027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D6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useppe.Ragusa@georgebrown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2020-02-10T02:21:00Z</dcterms:created>
  <dcterms:modified xsi:type="dcterms:W3CDTF">2020-03-12T03:36:00Z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