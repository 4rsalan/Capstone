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65B84A5C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052520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0F94101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052520">
              <w:rPr>
                <w:b/>
                <w:sz w:val="36"/>
                <w:szCs w:val="36"/>
              </w:rPr>
              <w:t>9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01FFDB9A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 xml:space="preserve">January </w:t>
            </w:r>
            <w:r w:rsidR="00052520">
              <w:rPr>
                <w:b/>
                <w:sz w:val="24"/>
              </w:rPr>
              <w:t>27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052520">
              <w:rPr>
                <w:b/>
                <w:sz w:val="24"/>
              </w:rPr>
              <w:t>2:00</w:t>
            </w:r>
            <w:r w:rsidR="008540DE">
              <w:rPr>
                <w:b/>
                <w:sz w:val="24"/>
              </w:rPr>
              <w:t>PM</w:t>
            </w:r>
          </w:p>
          <w:p w14:paraId="2A5CDFAB" w14:textId="66B748D7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</w:t>
            </w:r>
            <w:r w:rsidR="00052520">
              <w:rPr>
                <w:b/>
                <w:sz w:val="24"/>
              </w:rPr>
              <w:t>333A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75667D74" w14:textId="42CA2D0A" w:rsidR="00782380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64926E33" w:rsidR="00782380" w:rsidRDefault="00086F7F" w:rsidP="00D115B1">
            <w:pPr>
              <w:pStyle w:val="Standard1"/>
              <w:spacing w:before="120" w:after="120"/>
            </w:pPr>
            <w:r>
              <w:t>Start reviewing react native tutorials online, begin product of basic application structure, start researching necessary libraries for application, such as navigation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F135C" w14:textId="6A62E9FE" w:rsidR="00667F7F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 xml:space="preserve">Arsalan Farooqui: </w:t>
            </w:r>
            <w:r w:rsidR="00086F7F">
              <w:t>Develop application navigation and begin work on Boat Layout Screen</w:t>
            </w:r>
          </w:p>
          <w:p w14:paraId="5D799F9D" w14:textId="44ABADCD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G</w:t>
            </w:r>
            <w:r w:rsidR="00086F7F">
              <w:t>iu</w:t>
            </w:r>
            <w:r>
              <w:t>seppe Ragusa:</w:t>
            </w:r>
            <w:r w:rsidR="00086F7F">
              <w:t xml:space="preserve"> setup local environment for application and begin developing screen layout</w:t>
            </w:r>
          </w:p>
          <w:p w14:paraId="1D408109" w14:textId="74F546EE" w:rsidR="002D55F7" w:rsidRDefault="002D55F7" w:rsidP="002D55F7">
            <w:pPr>
              <w:pStyle w:val="Standard1"/>
              <w:tabs>
                <w:tab w:val="left" w:pos="780"/>
              </w:tabs>
              <w:spacing w:before="120" w:after="120"/>
            </w:pPr>
            <w:r>
              <w:t>Andrew Cobb :</w:t>
            </w:r>
            <w:r w:rsidR="00086F7F">
              <w:t xml:space="preserve"> Implement Database, begin table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588B7768" w:rsidR="00782380" w:rsidRDefault="00086F7F" w:rsidP="00F44F3A">
            <w:pPr>
              <w:pStyle w:val="Standard1"/>
              <w:spacing w:before="120" w:after="120"/>
            </w:pPr>
            <w:r>
              <w:t>Most tasks complete, Giuseppe’s local environment requires additional maintenance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6D63C040" w:rsidR="00356405" w:rsidRDefault="00086F7F" w:rsidP="00356405">
            <w:pPr>
              <w:pStyle w:val="Standard1"/>
              <w:spacing w:before="120" w:after="120"/>
            </w:pPr>
            <w:r>
              <w:t>Resolve issues regarding local environment errors and emulator issues, continue progress on screen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7BA4CB68" w:rsidR="00356405" w:rsidRDefault="00356405" w:rsidP="00356405">
            <w:pPr>
              <w:pStyle w:val="Standard1"/>
              <w:spacing w:before="120" w:after="120"/>
            </w:pPr>
            <w:r>
              <w:t>G</w:t>
            </w:r>
            <w:r w:rsidR="00086F7F">
              <w:t>iu</w:t>
            </w:r>
            <w:r>
              <w:t>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6DE6410A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49012638" w14:textId="732EEFAE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3D7F0551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4C23FBA0" w14:textId="2C6A6276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2AF1F771" w:rsidR="00356405" w:rsidRDefault="00052520" w:rsidP="00356405">
            <w:pPr>
              <w:pStyle w:val="Standard1"/>
              <w:spacing w:before="120" w:after="120"/>
            </w:pPr>
            <w:r>
              <w:t>Discuss navigation map of the application between the screens, and appearance, functionality of each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79B8F7C3" w:rsidR="00356405" w:rsidRDefault="00356405" w:rsidP="00356405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E085A82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0A57FE32" w14:textId="207788F9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6D4583C0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6CBF86B3" w14:textId="02340F41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16729054" w:rsidR="00356405" w:rsidRDefault="00052520" w:rsidP="00356405">
            <w:pPr>
              <w:pStyle w:val="Standard1"/>
              <w:spacing w:before="120" w:after="120"/>
            </w:pPr>
            <w:r>
              <w:t>Review implementation of database to application’s front end to prevent issues such as memory overflow, app compatibility, and limitations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5198F0BE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7789004D" w14:textId="21DB15C9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4021408" w:rsidR="00356405" w:rsidRDefault="00052520" w:rsidP="00356405">
            <w:pPr>
              <w:pStyle w:val="Standard1"/>
              <w:spacing w:before="120" w:after="120"/>
            </w:pPr>
            <w:r>
              <w:t>Monday</w:t>
            </w:r>
          </w:p>
          <w:p w14:paraId="5DDD8D8C" w14:textId="5746F3CD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52520">
              <w:t>7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52F9A" w14:textId="120EDB7D" w:rsidR="00356405" w:rsidRDefault="00356405" w:rsidP="00356405">
            <w:pPr>
              <w:pStyle w:val="Standard1"/>
              <w:spacing w:before="120" w:after="120"/>
            </w:pPr>
            <w:r>
              <w:t>Date:</w:t>
            </w:r>
            <w:r w:rsidR="00657DFA">
              <w:t xml:space="preserve"> Tuesday</w:t>
            </w:r>
            <w:r>
              <w:t>, January 2</w:t>
            </w:r>
            <w:r w:rsidR="00052520">
              <w:t>8</w:t>
            </w:r>
            <w:r>
              <w:t>, 2020</w:t>
            </w:r>
          </w:p>
          <w:p w14:paraId="2330141E" w14:textId="61CF98E0" w:rsidR="00356405" w:rsidRDefault="00356405" w:rsidP="00356405">
            <w:pPr>
              <w:pStyle w:val="Standard1"/>
              <w:spacing w:before="120" w:after="120"/>
            </w:pPr>
            <w:r>
              <w:t>Time: 10:00PM</w:t>
            </w:r>
          </w:p>
          <w:p w14:paraId="06808F54" w14:textId="27F93546" w:rsidR="00356405" w:rsidRDefault="00356405" w:rsidP="00356405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</w:t>
            </w:r>
            <w:r w:rsidR="00052520">
              <w:t>Building C Floor 4</w:t>
            </w:r>
          </w:p>
          <w:p w14:paraId="0D07477C" w14:textId="57B2A3FC" w:rsidR="00356405" w:rsidRDefault="00356405" w:rsidP="00356405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6B4E1BD6" w14:textId="55FC818F" w:rsidR="00356405" w:rsidRDefault="00356405" w:rsidP="00356405">
            <w:pPr>
              <w:pStyle w:val="Standard1"/>
              <w:spacing w:before="120" w:after="120"/>
            </w:pP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356405" w:rsidRPr="0068006E" w:rsidRDefault="00356405" w:rsidP="00356405">
            <w:pPr>
              <w:rPr>
                <w:b/>
                <w:lang w:val="en-GB"/>
              </w:rPr>
            </w:pPr>
            <w:bookmarkStart w:id="5" w:name="_GoBack"/>
            <w:bookmarkEnd w:id="5"/>
          </w:p>
          <w:p w14:paraId="3B7FF398" w14:textId="502F5D82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1: arsalan.farooqui2@georgebrown.ca</w:t>
            </w:r>
          </w:p>
          <w:p w14:paraId="36B0F4F2" w14:textId="35181E4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4C905EC5" w14:textId="228B0A68" w:rsidR="00356405" w:rsidRPr="0016291E" w:rsidRDefault="00356405" w:rsidP="00356405">
            <w:pPr>
              <w:rPr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3 Giuseppe.Ragusa@georgebrown</w:t>
            </w:r>
            <w:r w:rsidR="00052520">
              <w:rPr>
                <w:sz w:val="19"/>
                <w:szCs w:val="19"/>
                <w:lang w:val="en-GB"/>
              </w:rPr>
              <w:t>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2520"/>
    <w:rsid w:val="00056104"/>
    <w:rsid w:val="00062C8D"/>
    <w:rsid w:val="00073410"/>
    <w:rsid w:val="00086F7F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D55F7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57DFA"/>
    <w:rsid w:val="0066588B"/>
    <w:rsid w:val="00667F7F"/>
    <w:rsid w:val="00674881"/>
    <w:rsid w:val="0068006E"/>
    <w:rsid w:val="006C25AC"/>
    <w:rsid w:val="006F3CD5"/>
    <w:rsid w:val="00702DEC"/>
    <w:rsid w:val="0077361D"/>
    <w:rsid w:val="0077380C"/>
    <w:rsid w:val="00782380"/>
    <w:rsid w:val="00783355"/>
    <w:rsid w:val="007C0B2F"/>
    <w:rsid w:val="007D7312"/>
    <w:rsid w:val="007E19F9"/>
    <w:rsid w:val="008029B4"/>
    <w:rsid w:val="00803CCF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