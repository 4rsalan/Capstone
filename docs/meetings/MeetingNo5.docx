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7777777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57FF8AA1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174D9F">
              <w:rPr>
                <w:b/>
                <w:sz w:val="36"/>
                <w:szCs w:val="36"/>
              </w:rPr>
              <w:t>5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3C6C3582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</w:t>
            </w:r>
            <w:r w:rsidR="005867DD">
              <w:rPr>
                <w:b/>
                <w:sz w:val="24"/>
              </w:rPr>
              <w:t>November</w:t>
            </w:r>
            <w:r w:rsidR="008540DE">
              <w:rPr>
                <w:b/>
                <w:sz w:val="24"/>
              </w:rPr>
              <w:t xml:space="preserve"> </w:t>
            </w:r>
            <w:r w:rsidR="00D6131C">
              <w:rPr>
                <w:b/>
                <w:sz w:val="24"/>
              </w:rPr>
              <w:t>12</w:t>
            </w:r>
            <w:r w:rsidR="008540DE">
              <w:rPr>
                <w:b/>
                <w:sz w:val="24"/>
              </w:rPr>
              <w:t>, 2019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12:30PM</w:t>
            </w:r>
          </w:p>
          <w:p w14:paraId="2A5CDFAB" w14:textId="1973902A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C401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0CA4AF7" w14:textId="54B2280A" w:rsidR="00782380" w:rsidRDefault="00782380">
            <w:pPr>
              <w:pStyle w:val="Standard1"/>
            </w:pPr>
            <w:r>
              <w:t xml:space="preserve">Team member 1: </w:t>
            </w:r>
            <w:r w:rsidR="008540DE">
              <w:t>Arsalan Farooqui</w:t>
            </w:r>
            <w:r>
              <w:t xml:space="preserve">                            </w:t>
            </w:r>
          </w:p>
          <w:p w14:paraId="741960E8" w14:textId="51F1FD31" w:rsidR="008540DE" w:rsidRDefault="00782380" w:rsidP="008540DE">
            <w:pPr>
              <w:pStyle w:val="Standard1"/>
            </w:pPr>
            <w:r>
              <w:t>Team member 2:</w:t>
            </w:r>
            <w:r w:rsidR="008540DE">
              <w:t xml:space="preserve"> Andrew Cobb</w:t>
            </w:r>
          </w:p>
          <w:p w14:paraId="75667D74" w14:textId="4516A8B3" w:rsidR="00782380" w:rsidRDefault="008540DE" w:rsidP="00275E67">
            <w:pPr>
              <w:pStyle w:val="Standard1"/>
            </w:pPr>
            <w:r>
              <w:t xml:space="preserve">Team member 3: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46320DF3" w:rsidR="00782380" w:rsidRDefault="00667F7F" w:rsidP="00D115B1">
            <w:pPr>
              <w:pStyle w:val="Standard1"/>
              <w:spacing w:before="120" w:after="120"/>
            </w:pPr>
            <w:r>
              <w:t xml:space="preserve">Previous meeting regarded </w:t>
            </w:r>
            <w:r w:rsidR="00174D9F">
              <w:t xml:space="preserve">delegating tasks for creating use cases, </w:t>
            </w:r>
            <w:r w:rsidR="008640AB">
              <w:t>revising database logic and completing Software Requirements and Analysis Design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4AF79C" w14:textId="588E6191" w:rsidR="00782380" w:rsidRDefault="00667F7F" w:rsidP="00F44F3A">
            <w:pPr>
              <w:pStyle w:val="Standard1"/>
              <w:spacing w:before="120" w:after="120"/>
            </w:pPr>
            <w:proofErr w:type="spellStart"/>
            <w:r>
              <w:t>Guiseppe</w:t>
            </w:r>
            <w:proofErr w:type="spellEnd"/>
            <w:r>
              <w:t xml:space="preserve">: </w:t>
            </w:r>
            <w:r w:rsidR="008640AB">
              <w:t>Begin Analysis document</w:t>
            </w:r>
            <w:r>
              <w:br/>
              <w:t xml:space="preserve">Andrew: </w:t>
            </w:r>
            <w:r w:rsidR="008640AB">
              <w:t>Revise database schemas</w:t>
            </w:r>
          </w:p>
          <w:p w14:paraId="1D408109" w14:textId="011FDB5E" w:rsidR="00667F7F" w:rsidRDefault="00667F7F" w:rsidP="00F44F3A">
            <w:pPr>
              <w:pStyle w:val="Standard1"/>
              <w:spacing w:before="120" w:after="120"/>
            </w:pPr>
            <w:r>
              <w:t xml:space="preserve">Arsalan: </w:t>
            </w:r>
            <w:r w:rsidR="008640AB">
              <w:t>Create application use cases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17FE8D9D" w:rsidR="00782380" w:rsidRDefault="008640AB" w:rsidP="00F44F3A">
            <w:pPr>
              <w:pStyle w:val="Standard1"/>
              <w:spacing w:before="120" w:after="120"/>
            </w:pPr>
            <w:r>
              <w:t>All tasks completed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782380" w:rsidRDefault="00782380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1E62E85A" w:rsidR="00782380" w:rsidRDefault="00D4583F" w:rsidP="00F44F3A">
            <w:pPr>
              <w:pStyle w:val="Standard1"/>
              <w:spacing w:before="120" w:after="120"/>
            </w:pPr>
            <w:r>
              <w:t>Begin creating</w:t>
            </w:r>
            <w:r w:rsidR="008640AB">
              <w:t xml:space="preserve"> search filters on all screens and review all completed wireframes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607AD4F" w:rsidR="00782380" w:rsidRDefault="002E154B" w:rsidP="00F44F3A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B54F96" w14:textId="77777777" w:rsidR="00325770" w:rsidRDefault="00325770" w:rsidP="00F44F3A">
            <w:pPr>
              <w:pStyle w:val="Standard1"/>
              <w:spacing w:before="120" w:after="120"/>
            </w:pPr>
            <w:r>
              <w:t>Tuesday</w:t>
            </w:r>
          </w:p>
          <w:p w14:paraId="49012638" w14:textId="485F015B" w:rsidR="00782380" w:rsidRDefault="00325770" w:rsidP="00F44F3A">
            <w:pPr>
              <w:pStyle w:val="Standard1"/>
              <w:spacing w:before="120" w:after="120"/>
            </w:pPr>
            <w:r>
              <w:t>November 1</w:t>
            </w:r>
            <w:r w:rsidR="008640AB">
              <w:t>9</w:t>
            </w:r>
            <w:r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364ADC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4C23FBA0" w14:textId="1970FF60" w:rsidR="00782380" w:rsidRDefault="00325770" w:rsidP="00325770">
            <w:pPr>
              <w:pStyle w:val="Standard1"/>
              <w:spacing w:before="120" w:after="120"/>
            </w:pPr>
            <w:r>
              <w:t>November 1</w:t>
            </w:r>
            <w:r w:rsidR="008640AB">
              <w:t>9</w:t>
            </w:r>
            <w:r>
              <w:t>, 2019</w:t>
            </w:r>
          </w:p>
        </w:tc>
      </w:tr>
      <w:tr w:rsidR="00782380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782380" w:rsidRDefault="00782380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296A05EA" w:rsidR="00782380" w:rsidRDefault="00D4583F" w:rsidP="00F44F3A">
            <w:pPr>
              <w:pStyle w:val="Standard1"/>
              <w:spacing w:before="120" w:after="120"/>
            </w:pPr>
            <w:r>
              <w:t>Begin creating</w:t>
            </w:r>
            <w:r w:rsidR="008640AB">
              <w:t xml:space="preserve"> base wireframes for all major navigation screens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79B8F7C3" w:rsidR="00782380" w:rsidRDefault="00325770" w:rsidP="00F44F3A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5ADCE8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0A57FE32" w14:textId="46472482" w:rsidR="00782380" w:rsidRDefault="00325770" w:rsidP="00325770">
            <w:pPr>
              <w:pStyle w:val="Standard1"/>
              <w:spacing w:before="120" w:after="120"/>
            </w:pPr>
            <w:r>
              <w:t>November 1</w:t>
            </w:r>
            <w:r w:rsidR="008640AB">
              <w:t>9</w:t>
            </w:r>
            <w:r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3DE8C9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6CBF86B3" w14:textId="23A5DB89" w:rsidR="00782380" w:rsidRDefault="00325770" w:rsidP="00325770">
            <w:pPr>
              <w:pStyle w:val="Standard1"/>
              <w:spacing w:before="120" w:after="120"/>
            </w:pPr>
            <w:r>
              <w:t>November 1</w:t>
            </w:r>
            <w:r w:rsidR="008640AB">
              <w:t>9</w:t>
            </w:r>
            <w:r>
              <w:t>, 2019</w:t>
            </w:r>
          </w:p>
        </w:tc>
      </w:tr>
      <w:tr w:rsidR="00782380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782380" w:rsidRDefault="00782380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459771DB" w:rsidR="00782380" w:rsidRDefault="00D4583F" w:rsidP="00F44F3A">
            <w:pPr>
              <w:pStyle w:val="Standard1"/>
              <w:spacing w:before="120" w:after="120"/>
            </w:pPr>
            <w:r>
              <w:t>Begin c</w:t>
            </w:r>
            <w:bookmarkStart w:id="5" w:name="_GoBack"/>
            <w:bookmarkEnd w:id="5"/>
            <w:r w:rsidR="008640AB">
              <w:t>reate wireframes for team screen</w:t>
            </w:r>
            <w:r>
              <w:t xml:space="preserve"> and ready screen</w:t>
            </w:r>
            <w:r w:rsidR="008640AB">
              <w:t xml:space="preserve"> and </w:t>
            </w:r>
            <w:r>
              <w:t>begin</w:t>
            </w:r>
            <w:r w:rsidR="008640AB">
              <w:t xml:space="preserve"> technical design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2575765E" w:rsidR="00782380" w:rsidRDefault="00325770" w:rsidP="00F44F3A">
            <w:pPr>
              <w:pStyle w:val="Standard1"/>
              <w:spacing w:before="120" w:after="120"/>
            </w:pPr>
            <w:proofErr w:type="spellStart"/>
            <w:r>
              <w:t>Guiseppe</w:t>
            </w:r>
            <w:proofErr w:type="spellEnd"/>
            <w:r>
              <w:t xml:space="preserve">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B6B597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7789004D" w14:textId="5323341B" w:rsidR="00782380" w:rsidRDefault="00325770" w:rsidP="00325770">
            <w:pPr>
              <w:pStyle w:val="Standard1"/>
              <w:spacing w:before="120" w:after="120"/>
            </w:pPr>
            <w:r>
              <w:t>November 1</w:t>
            </w:r>
            <w:r w:rsidR="008640AB">
              <w:t>9</w:t>
            </w:r>
            <w:r>
              <w:t>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BEAA7" w14:textId="77777777" w:rsidR="00325770" w:rsidRDefault="00325770" w:rsidP="00325770">
            <w:pPr>
              <w:pStyle w:val="Standard1"/>
              <w:spacing w:before="120" w:after="120"/>
            </w:pPr>
            <w:r>
              <w:t>Tuesday</w:t>
            </w:r>
          </w:p>
          <w:p w14:paraId="5DDD8D8C" w14:textId="3F02A8CF" w:rsidR="00782380" w:rsidRDefault="00325770" w:rsidP="00325770">
            <w:pPr>
              <w:pStyle w:val="Standard1"/>
              <w:spacing w:before="120" w:after="120"/>
            </w:pPr>
            <w:r>
              <w:t>November 1</w:t>
            </w:r>
            <w:r w:rsidR="008640AB">
              <w:t>9</w:t>
            </w:r>
            <w:r>
              <w:t>, 2019</w:t>
            </w:r>
          </w:p>
        </w:tc>
      </w:tr>
      <w:tr w:rsidR="00782380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782380" w:rsidRDefault="00782380" w:rsidP="00F44F3A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52F9A" w14:textId="7A562525" w:rsidR="00782380" w:rsidRDefault="00782380" w:rsidP="00325770">
            <w:pPr>
              <w:pStyle w:val="Standard1"/>
              <w:spacing w:before="120" w:after="120"/>
            </w:pPr>
            <w:r>
              <w:t>Date:</w:t>
            </w:r>
            <w:r w:rsidR="002E154B">
              <w:t xml:space="preserve"> </w:t>
            </w:r>
            <w:r w:rsidR="00325770">
              <w:t>Tuesday, November 1</w:t>
            </w:r>
            <w:r w:rsidR="00BB4775">
              <w:t>9</w:t>
            </w:r>
            <w:r w:rsidR="00325770">
              <w:t>, 2019</w:t>
            </w:r>
          </w:p>
          <w:p w14:paraId="2330141E" w14:textId="721F7645" w:rsidR="00782380" w:rsidRDefault="00782380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2E154B">
              <w:t>12:30PM</w:t>
            </w:r>
          </w:p>
          <w:p w14:paraId="06808F54" w14:textId="657D6147" w:rsidR="00782380" w:rsidRDefault="00782380" w:rsidP="00F44F3A">
            <w:pPr>
              <w:pStyle w:val="Standard1"/>
              <w:spacing w:before="120" w:after="120"/>
            </w:pPr>
            <w:r>
              <w:t>Location:</w:t>
            </w:r>
            <w:r w:rsidR="002E154B">
              <w:t xml:space="preserve"> </w:t>
            </w:r>
            <w:r w:rsidR="002E154B" w:rsidRPr="002E154B">
              <w:t xml:space="preserve">George Brown College Casa Loma </w:t>
            </w:r>
            <w:r w:rsidR="002E154B">
              <w:t xml:space="preserve">  </w:t>
            </w:r>
            <w:r w:rsidR="002E154B" w:rsidRPr="002E154B">
              <w:t>Campus Room C401</w:t>
            </w:r>
          </w:p>
          <w:p w14:paraId="0D07477C" w14:textId="6EB5F99C" w:rsidR="00782380" w:rsidRDefault="00782380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271C86">
              <w:t>Revising Wireframes</w:t>
            </w:r>
          </w:p>
          <w:p w14:paraId="6B4E1BD6" w14:textId="55FC818F" w:rsidR="00782380" w:rsidRDefault="00782380" w:rsidP="00F44F3A">
            <w:pPr>
              <w:pStyle w:val="Standard1"/>
              <w:spacing w:before="120" w:after="120"/>
            </w:pPr>
          </w:p>
          <w:p w14:paraId="53031F9E" w14:textId="39E0D3FB" w:rsidR="002E154B" w:rsidRDefault="002E154B" w:rsidP="00F44F3A">
            <w:pPr>
              <w:pStyle w:val="Standard1"/>
              <w:spacing w:before="120" w:after="120"/>
            </w:pPr>
          </w:p>
          <w:p w14:paraId="01310706" w14:textId="77777777" w:rsidR="002E154B" w:rsidRDefault="002E154B" w:rsidP="00F44F3A">
            <w:pPr>
              <w:pStyle w:val="Standard1"/>
              <w:spacing w:before="120" w:after="120"/>
            </w:pPr>
          </w:p>
          <w:p w14:paraId="2E8EDEFF" w14:textId="77777777" w:rsidR="00782380" w:rsidRDefault="00782380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A0DB906" w14:textId="77777777" w:rsidR="00782380" w:rsidRPr="0068006E" w:rsidRDefault="00782380" w:rsidP="00275E67">
            <w:pPr>
              <w:rPr>
                <w:b/>
                <w:lang w:val="en-GB"/>
              </w:rPr>
            </w:pPr>
          </w:p>
          <w:p w14:paraId="3B7FF398" w14:textId="502F5D82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1: </w:t>
            </w:r>
            <w:r w:rsidR="002E154B" w:rsidRPr="009D6683">
              <w:rPr>
                <w:sz w:val="19"/>
                <w:szCs w:val="19"/>
                <w:lang w:val="en-GB"/>
              </w:rPr>
              <w:t>arsalan.farooqui2@georgebrown.ca</w:t>
            </w:r>
          </w:p>
          <w:p w14:paraId="36B0F4F2" w14:textId="35181E4B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 w:rsidR="009D6683">
              <w:rPr>
                <w:sz w:val="19"/>
                <w:szCs w:val="19"/>
                <w:lang w:val="en-GB"/>
              </w:rPr>
              <w:t xml:space="preserve"> </w:t>
            </w:r>
            <w:r w:rsidR="009D6683"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4C905EC5" w14:textId="08D35F3C" w:rsidR="00782380" w:rsidRPr="0016291E" w:rsidRDefault="00782380" w:rsidP="00782380">
            <w:pPr>
              <w:rPr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3</w:t>
            </w:r>
            <w:r w:rsidR="002E154B" w:rsidRPr="009D6683">
              <w:rPr>
                <w:sz w:val="19"/>
                <w:szCs w:val="19"/>
                <w:lang w:val="en-GB"/>
              </w:rPr>
              <w:t xml:space="preserve"> </w:t>
            </w:r>
            <w:proofErr w:type="spellStart"/>
            <w:r w:rsidR="002E154B" w:rsidRPr="009D6683">
              <w:rPr>
                <w:sz w:val="19"/>
                <w:szCs w:val="19"/>
                <w:lang w:val="en-GB"/>
              </w:rPr>
              <w:t>Giuseppe.Ragusa@georgebrown</w:t>
            </w:r>
            <w:proofErr w:type="spellEnd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09BF"/>
    <w:rsid w:val="000E1E0D"/>
    <w:rsid w:val="00120431"/>
    <w:rsid w:val="0012691A"/>
    <w:rsid w:val="00136D2C"/>
    <w:rsid w:val="0016291E"/>
    <w:rsid w:val="00174D9F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1C86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7406"/>
    <w:rsid w:val="00325770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11D79"/>
    <w:rsid w:val="00534F83"/>
    <w:rsid w:val="00564447"/>
    <w:rsid w:val="005867DD"/>
    <w:rsid w:val="005A14B5"/>
    <w:rsid w:val="005C44D4"/>
    <w:rsid w:val="005F3F0E"/>
    <w:rsid w:val="006302FF"/>
    <w:rsid w:val="00641B79"/>
    <w:rsid w:val="006434AF"/>
    <w:rsid w:val="00657935"/>
    <w:rsid w:val="0066588B"/>
    <w:rsid w:val="00667F7F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540DE"/>
    <w:rsid w:val="008640AB"/>
    <w:rsid w:val="008A7CFF"/>
    <w:rsid w:val="008C34CB"/>
    <w:rsid w:val="00914913"/>
    <w:rsid w:val="009D668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BB4775"/>
    <w:rsid w:val="00C267F1"/>
    <w:rsid w:val="00C354D5"/>
    <w:rsid w:val="00C641E4"/>
    <w:rsid w:val="00C73F96"/>
    <w:rsid w:val="00CD13BB"/>
    <w:rsid w:val="00D115B1"/>
    <w:rsid w:val="00D4583F"/>
    <w:rsid w:val="00D6131C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2019-11-26T03:58:00Z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