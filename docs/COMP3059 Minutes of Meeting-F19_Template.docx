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06F7BA6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8540DE">
              <w:rPr>
                <w:b/>
                <w:sz w:val="36"/>
                <w:szCs w:val="36"/>
              </w:rPr>
              <w:t>1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29811E5B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>Tuesday October 6, 2019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12:30PM</w:t>
            </w:r>
          </w:p>
          <w:p w14:paraId="2A5CDFAB" w14:textId="1973902A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C401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75667D74" w14:textId="4516A8B3" w:rsidR="00782380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32277B10" w:rsidR="00782380" w:rsidRDefault="00414F8A" w:rsidP="00D115B1">
            <w:pPr>
              <w:pStyle w:val="Standard1"/>
              <w:spacing w:before="120" w:after="120"/>
            </w:pPr>
            <w:r>
              <w:t>No previous meeting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8109" w14:textId="1220BD12" w:rsidR="00782380" w:rsidRDefault="00414F8A" w:rsidP="00F44F3A">
            <w:pPr>
              <w:pStyle w:val="Standard1"/>
              <w:spacing w:before="120" w:after="120"/>
            </w:pPr>
            <w:r>
              <w:t>No previous meeting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7777777" w:rsidR="00782380" w:rsidRDefault="00782380" w:rsidP="00CD13BB">
            <w:pPr>
              <w:pStyle w:val="Standard1"/>
              <w:spacing w:before="120" w:after="120"/>
            </w:pPr>
            <w:r>
              <w:t>Status of  Tasks 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6E55D6ED" w:rsidR="00782380" w:rsidRDefault="00414F8A" w:rsidP="00F44F3A">
            <w:pPr>
              <w:pStyle w:val="Standard1"/>
              <w:spacing w:before="120" w:after="120"/>
            </w:pPr>
            <w:r>
              <w:t>No previous Meeting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126B371C" w:rsidR="00782380" w:rsidRDefault="002E154B" w:rsidP="00F44F3A">
            <w:pPr>
              <w:pStyle w:val="Standard1"/>
              <w:spacing w:before="120" w:after="120"/>
            </w:pPr>
            <w:r>
              <w:t>Database Schema Design</w:t>
            </w:r>
            <w:r w:rsidR="00FC52F0">
              <w:t xml:space="preserve"> for Mobile Application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607AD4F" w:rsidR="00782380" w:rsidRDefault="002E154B" w:rsidP="00F44F3A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012638" w14:textId="0D99957A" w:rsidR="00782380" w:rsidRDefault="002E154B" w:rsidP="00F44F3A">
            <w:pPr>
              <w:pStyle w:val="Standard1"/>
              <w:spacing w:before="120" w:after="120"/>
            </w:pPr>
            <w:r>
              <w:t>Tuesday October 8,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3FBA0" w14:textId="580817C6" w:rsidR="00782380" w:rsidRDefault="002E154B" w:rsidP="00F44F3A">
            <w:pPr>
              <w:pStyle w:val="Standard1"/>
              <w:spacing w:before="120" w:after="120"/>
            </w:pPr>
            <w:r>
              <w:t>Tuesday October 8, 2019</w:t>
            </w:r>
          </w:p>
        </w:tc>
      </w:tr>
      <w:tr w:rsidR="00782380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782380" w:rsidRDefault="00782380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55417510" w:rsidR="00782380" w:rsidRDefault="002E154B" w:rsidP="00F44F3A">
            <w:pPr>
              <w:pStyle w:val="Standard1"/>
              <w:spacing w:before="120" w:after="120"/>
            </w:pPr>
            <w:r>
              <w:t>Project Documentation</w:t>
            </w:r>
            <w:r w:rsidR="00FC52F0">
              <w:t xml:space="preserve"> and delegating tasks to team members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0D9262EB" w:rsidR="00782380" w:rsidRDefault="002E154B" w:rsidP="00F44F3A">
            <w:pPr>
              <w:pStyle w:val="Standard1"/>
              <w:spacing w:before="120" w:after="120"/>
            </w:pPr>
            <w:r>
              <w:t>Giuseppe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57FE32" w14:textId="4984F872" w:rsidR="00782380" w:rsidRDefault="002E154B" w:rsidP="00F44F3A">
            <w:pPr>
              <w:pStyle w:val="Standard1"/>
              <w:spacing w:before="120" w:after="120"/>
            </w:pPr>
            <w:r>
              <w:t>Tuesday October 8,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BF86B3" w14:textId="0D3C0E60" w:rsidR="00782380" w:rsidRDefault="002E154B" w:rsidP="00F44F3A">
            <w:pPr>
              <w:pStyle w:val="Standard1"/>
              <w:spacing w:before="120" w:after="120"/>
            </w:pPr>
            <w:r>
              <w:t>Tuesday October 8, 2019</w:t>
            </w:r>
          </w:p>
        </w:tc>
      </w:tr>
      <w:tr w:rsidR="00782380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782380" w:rsidRDefault="00782380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32215B49" w:rsidR="00782380" w:rsidRDefault="00FC52F0" w:rsidP="00F44F3A">
            <w:pPr>
              <w:pStyle w:val="Standard1"/>
              <w:spacing w:before="120" w:after="120"/>
            </w:pPr>
            <w:r>
              <w:t>Outlining basic in app navigation structure</w:t>
            </w:r>
            <w:bookmarkStart w:id="5" w:name="_GoBack"/>
            <w:bookmarkEnd w:id="5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25CC3CE8" w:rsidR="00782380" w:rsidRDefault="002E154B" w:rsidP="00F44F3A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9004D" w14:textId="54002E00" w:rsidR="00782380" w:rsidRDefault="002E154B" w:rsidP="00F44F3A">
            <w:pPr>
              <w:pStyle w:val="Standard1"/>
              <w:spacing w:before="120" w:after="120"/>
            </w:pPr>
            <w:r>
              <w:t>Tuesday October 8,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DD8D8C" w14:textId="25F18786" w:rsidR="00782380" w:rsidRDefault="002E154B" w:rsidP="00F44F3A">
            <w:pPr>
              <w:pStyle w:val="Standard1"/>
              <w:spacing w:before="120" w:after="120"/>
            </w:pPr>
            <w:r>
              <w:t>Tuesday October 8, 2019</w:t>
            </w:r>
          </w:p>
        </w:tc>
      </w:tr>
      <w:tr w:rsidR="00782380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782380" w:rsidRDefault="00782380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F9A" w14:textId="2B632D36" w:rsidR="00782380" w:rsidRDefault="00782380" w:rsidP="00F44F3A">
            <w:pPr>
              <w:pStyle w:val="Standard1"/>
              <w:spacing w:before="120" w:after="120"/>
            </w:pPr>
            <w:r>
              <w:t>Date:</w:t>
            </w:r>
            <w:r w:rsidR="002E154B">
              <w:t xml:space="preserve"> Tuesday October 8, 2019</w:t>
            </w:r>
          </w:p>
          <w:p w14:paraId="2330141E" w14:textId="721F7645" w:rsidR="00782380" w:rsidRDefault="00782380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2E154B">
              <w:t>12:30PM</w:t>
            </w:r>
          </w:p>
          <w:p w14:paraId="06808F54" w14:textId="657D6147" w:rsidR="00782380" w:rsidRDefault="00782380" w:rsidP="00F44F3A">
            <w:pPr>
              <w:pStyle w:val="Standard1"/>
              <w:spacing w:before="120" w:after="120"/>
            </w:pPr>
            <w:r>
              <w:t>Location:</w:t>
            </w:r>
            <w:r w:rsidR="002E154B">
              <w:t xml:space="preserve"> </w:t>
            </w:r>
            <w:r w:rsidR="002E154B" w:rsidRPr="002E154B">
              <w:t xml:space="preserve">George Brown College Casa Loma </w:t>
            </w:r>
            <w:r w:rsidR="002E154B">
              <w:t xml:space="preserve">  </w:t>
            </w:r>
            <w:r w:rsidR="002E154B" w:rsidRPr="002E154B">
              <w:t>Campus Room C401</w:t>
            </w:r>
          </w:p>
          <w:p w14:paraId="0D07477C" w14:textId="51BF3E95" w:rsidR="00782380" w:rsidRDefault="00782380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2E154B">
              <w:t>Project Design Planning</w:t>
            </w:r>
          </w:p>
          <w:p w14:paraId="6B4E1BD6" w14:textId="55FC818F" w:rsidR="00782380" w:rsidRDefault="00782380" w:rsidP="00F44F3A">
            <w:pPr>
              <w:pStyle w:val="Standard1"/>
              <w:spacing w:before="120" w:after="120"/>
            </w:pPr>
          </w:p>
          <w:p w14:paraId="53031F9E" w14:textId="39E0D3FB" w:rsidR="002E154B" w:rsidRDefault="002E154B" w:rsidP="00F44F3A">
            <w:pPr>
              <w:pStyle w:val="Standard1"/>
              <w:spacing w:before="120" w:after="120"/>
            </w:pPr>
          </w:p>
          <w:p w14:paraId="01310706" w14:textId="77777777" w:rsidR="002E154B" w:rsidRDefault="002E154B" w:rsidP="00F44F3A">
            <w:pPr>
              <w:pStyle w:val="Standard1"/>
              <w:spacing w:before="120" w:after="120"/>
            </w:pPr>
          </w:p>
          <w:p w14:paraId="2E8EDEFF" w14:textId="77777777" w:rsidR="00782380" w:rsidRDefault="00782380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782380" w:rsidRPr="0068006E" w:rsidRDefault="00782380" w:rsidP="00275E67">
            <w:pPr>
              <w:rPr>
                <w:b/>
                <w:lang w:val="en-GB"/>
              </w:rPr>
            </w:pPr>
          </w:p>
          <w:p w14:paraId="3B7FF398" w14:textId="502F5D82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1: </w:t>
            </w:r>
            <w:r w:rsidR="002E154B" w:rsidRPr="009D6683">
              <w:rPr>
                <w:sz w:val="19"/>
                <w:szCs w:val="19"/>
                <w:lang w:val="en-GB"/>
              </w:rPr>
              <w:t>arsalan.farooqui2@georgebrown.ca</w:t>
            </w:r>
          </w:p>
          <w:p w14:paraId="36B0F4F2" w14:textId="35181E4B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 w:rsidR="009D6683">
              <w:rPr>
                <w:sz w:val="19"/>
                <w:szCs w:val="19"/>
                <w:lang w:val="en-GB"/>
              </w:rPr>
              <w:t xml:space="preserve"> </w:t>
            </w:r>
            <w:r w:rsidR="009D6683"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4C905EC5" w14:textId="08D35F3C" w:rsidR="00782380" w:rsidRPr="0016291E" w:rsidRDefault="00782380" w:rsidP="00782380">
            <w:pPr>
              <w:rPr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3</w:t>
            </w:r>
            <w:r w:rsidR="002E154B" w:rsidRPr="009D6683">
              <w:rPr>
                <w:sz w:val="19"/>
                <w:szCs w:val="19"/>
                <w:lang w:val="en-GB"/>
              </w:rPr>
              <w:t xml:space="preserve"> </w:t>
            </w:r>
            <w:r w:rsidR="002E154B" w:rsidRPr="009D6683">
              <w:rPr>
                <w:sz w:val="19"/>
                <w:szCs w:val="19"/>
                <w:lang w:val="en-GB"/>
              </w:rPr>
              <w:t>Giuseppe.Ragusa@georgebrown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7406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540DE"/>
    <w:rsid w:val="008A7CFF"/>
    <w:rsid w:val="008C34CB"/>
    <w:rsid w:val="00914913"/>
    <w:rsid w:val="009D668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2019-10-07T01:55:00Z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